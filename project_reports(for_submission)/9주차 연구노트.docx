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D63F272" w14:textId="77777777" w:rsidR="00D077E9" w:rsidRPr="00240586" w:rsidRDefault="00AB02A7" w:rsidP="00D70D02"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1122C57" wp14:editId="313BA5E7">
                <wp:simplePos x="0" y="0"/>
                <wp:positionH relativeFrom="margin">
                  <wp:posOffset>-205740</wp:posOffset>
                </wp:positionH>
                <wp:positionV relativeFrom="page">
                  <wp:posOffset>937260</wp:posOffset>
                </wp:positionV>
                <wp:extent cx="6751320" cy="8657111"/>
                <wp:effectExtent l="0" t="0" r="0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A505" w14:textId="77777777" w:rsidR="00240586" w:rsidRDefault="00240586" w:rsidP="00EE5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22C57" id="직사각형 3" o:spid="_x0000_s1026" alt="표지 텍스트의 흰 직사각형" style="position:absolute;margin-left:-16.2pt;margin-top:73.8pt;width:531.6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" fillcolor="white [3212]" stroked="f" strokeweight="2pt">
                <v:textbox>
                  <w:txbxContent>
                    <w:p w14:paraId="1D33A505" w14:textId="77777777" w:rsidR="00240586" w:rsidRDefault="00240586" w:rsidP="00EE557A"/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20"/>
      </w:tblGrid>
      <w:tr w:rsidR="00D077E9" w:rsidRPr="00240586" w14:paraId="612D9CDF" w14:textId="77777777" w:rsidTr="00BC4645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8B237" w14:textId="77777777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D741F93" wp14:editId="0D668A94">
                      <wp:extent cx="6347460" cy="807720"/>
                      <wp:effectExtent l="0" t="0" r="15240" b="1143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7460" cy="8077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9D9E10" w14:textId="74AC8035" w:rsidR="00D077E9" w:rsidRPr="00BC4645" w:rsidRDefault="00EE557A" w:rsidP="00EE557A">
                                  <w:pPr>
                                    <w:pStyle w:val="a7"/>
                                    <w:spacing w:line="204" w:lineRule="auto"/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</w:pP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연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구</w:t>
                                  </w:r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주</w:t>
                                  </w:r>
                                  <w:r w:rsidRPr="00BC464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제명</w:t>
                                  </w:r>
                                  <w:proofErr w:type="spellEnd"/>
                                  <w:r w:rsidRPr="00BC464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: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</w:t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C46ADD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ab/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opencv</w:t>
                                  </w:r>
                                  <w:r w:rsidR="00EE5CC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를 이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용한</w:t>
                                  </w:r>
                                  <w:r w:rsidR="00EE5CC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실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시간</w:t>
                                  </w:r>
                                  <w:r w:rsidR="00EE5CC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눈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동자</w:t>
                                  </w:r>
                                  <w:r w:rsidR="00EE5CC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추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적</w:t>
                                  </w:r>
                                  <w:r w:rsidR="00EE5CC5">
                                    <w:rPr>
                                      <w:rFonts w:hint="eastAsia"/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 xml:space="preserve"> 프</w:t>
                                  </w:r>
                                  <w:r w:rsidR="00EE5CC5">
                                    <w:rPr>
                                      <w:sz w:val="36"/>
                                      <w:szCs w:val="36"/>
                                      <w:lang w:val="ko-KR" w:bidi="ko-KR"/>
                                    </w:rPr>
                                    <w:t>로그램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D741F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499.8pt;height:6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" fillcolor="white [3201]" strokecolor="#0f0d29 [3200]" strokeweight="2pt">
                      <v:textbox>
                        <w:txbxContent>
                          <w:p w14:paraId="1A9D9E10" w14:textId="74AC8035" w:rsidR="00D077E9" w:rsidRPr="00BC4645" w:rsidRDefault="00EE557A" w:rsidP="00EE557A">
                            <w:pPr>
                              <w:pStyle w:val="a7"/>
                              <w:spacing w:line="204" w:lineRule="auto"/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</w:pP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연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구</w:t>
                            </w:r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proofErr w:type="spellStart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주</w:t>
                            </w:r>
                            <w:r w:rsidRPr="00BC464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제명</w:t>
                            </w:r>
                            <w:proofErr w:type="spellEnd"/>
                            <w:r w:rsidRPr="00BC464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: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 xml:space="preserve"> </w:t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C46ADD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ab/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opencv</w:t>
                            </w:r>
                            <w:r w:rsidR="00EE5CC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>를 이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용한</w:t>
                            </w:r>
                            <w:r w:rsidR="00EE5CC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실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시간</w:t>
                            </w:r>
                            <w:r w:rsidR="00EE5CC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눈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동자</w:t>
                            </w:r>
                            <w:r w:rsidR="00EE5CC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추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적</w:t>
                            </w:r>
                            <w:r w:rsidR="00EE5CC5">
                              <w:rPr>
                                <w:rFonts w:hint="eastAsia"/>
                                <w:sz w:val="36"/>
                                <w:szCs w:val="36"/>
                                <w:lang w:val="ko-KR" w:bidi="ko-KR"/>
                              </w:rPr>
                              <w:t xml:space="preserve"> 프</w:t>
                            </w:r>
                            <w:r w:rsidR="00EE5CC5">
                              <w:rPr>
                                <w:sz w:val="36"/>
                                <w:szCs w:val="36"/>
                                <w:lang w:val="ko-KR" w:bidi="ko-KR"/>
                              </w:rPr>
                              <w:t>로그램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C2CDCB" w14:textId="719F4557" w:rsidR="00564DD7" w:rsidRDefault="00564DD7" w:rsidP="00AB02A7">
            <w:r>
              <w:rPr>
                <w:rFonts w:hint="eastAsia"/>
              </w:rPr>
              <w:t>연구 목표: 실시간 얼굴 검출 및 눈동자 추적 프로그램 작성</w:t>
            </w:r>
          </w:p>
          <w:p w14:paraId="3BB9C7AA" w14:textId="0D5DB72C" w:rsidR="00D077E9" w:rsidRPr="00240586" w:rsidRDefault="00D077E9" w:rsidP="00AB02A7">
            <w:r w:rsidRPr="00240586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C771B65" wp14:editId="5062A012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E00A80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39908485" w14:textId="77777777" w:rsidTr="00BC4645">
        <w:trPr>
          <w:trHeight w:val="7132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3E93" w14:textId="0FEBCC72" w:rsidR="00D077E9" w:rsidRDefault="00DD65B5" w:rsidP="00C500D8">
            <w:pPr>
              <w:rPr>
                <w:noProof/>
                <w:sz w:val="32"/>
              </w:rPr>
            </w:pPr>
            <w:r>
              <w:rPr>
                <w:rFonts w:hint="eastAsia"/>
                <w:noProof/>
                <w:sz w:val="32"/>
              </w:rPr>
              <w:t xml:space="preserve"> </w:t>
            </w:r>
            <w:r w:rsidR="004F375E" w:rsidRPr="000B69ED">
              <w:rPr>
                <w:rFonts w:hint="eastAsia"/>
                <w:noProof/>
                <w:sz w:val="32"/>
              </w:rPr>
              <w:t>연구 요약:</w:t>
            </w:r>
            <w:r w:rsidR="004F375E" w:rsidRPr="000B69ED">
              <w:rPr>
                <w:noProof/>
                <w:sz w:val="32"/>
              </w:rPr>
              <w:t xml:space="preserve"> </w:t>
            </w:r>
          </w:p>
          <w:p w14:paraId="0A46D9A1" w14:textId="77777777" w:rsidR="000B69ED" w:rsidRPr="000C3AAA" w:rsidRDefault="000B69ED" w:rsidP="00DD65B5">
            <w:pPr>
              <w:rPr>
                <w:noProof/>
              </w:rPr>
            </w:pPr>
          </w:p>
          <w:p w14:paraId="2E1E2B52" w14:textId="6A9A96FC" w:rsidR="00D829F8" w:rsidRDefault="00D829F8" w:rsidP="00DD65B5">
            <w:r>
              <w:t>[</w:t>
            </w:r>
            <w:r>
              <w:rPr>
                <w:rFonts w:hint="eastAsia"/>
              </w:rPr>
              <w:t>프로그램 요약</w:t>
            </w:r>
            <w:r>
              <w:t>]</w:t>
            </w:r>
          </w:p>
          <w:p w14:paraId="5670A40E" w14:textId="479F4472" w:rsidR="00D829F8" w:rsidRDefault="00D829F8" w:rsidP="00DD65B5">
            <w:r>
              <w:t xml:space="preserve">1. </w:t>
            </w:r>
            <w:proofErr w:type="spellStart"/>
            <w:r>
              <w:t>OpenCV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dlib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얼굴 검출 모듈을 사용하여 영상 속 얼굴의 </w:t>
            </w:r>
            <w:r>
              <w:t>68</w:t>
            </w:r>
            <w:r>
              <w:rPr>
                <w:rFonts w:hint="eastAsia"/>
              </w:rPr>
              <w:t xml:space="preserve">개의 </w:t>
            </w:r>
            <w:r w:rsidR="00DD65B5">
              <w:t xml:space="preserve">    </w:t>
            </w:r>
            <w:proofErr w:type="spellStart"/>
            <w:r>
              <w:rPr>
                <w:rFonts w:hint="eastAsia"/>
              </w:rPr>
              <w:t>랜드마크를</w:t>
            </w:r>
            <w:proofErr w:type="spellEnd"/>
            <w:r>
              <w:rPr>
                <w:rFonts w:hint="eastAsia"/>
              </w:rPr>
              <w:t xml:space="preserve"> 추출한다.</w:t>
            </w:r>
          </w:p>
          <w:p w14:paraId="3A52A0ED" w14:textId="4411AFC4" w:rsidR="00D829F8" w:rsidRDefault="00D829F8" w:rsidP="00DD65B5">
            <w:r>
              <w:rPr>
                <w:rFonts w:hint="eastAsia"/>
              </w:rPr>
              <w:t xml:space="preserve">2. 두 눈에 해당하는 </w:t>
            </w:r>
            <w:proofErr w:type="spellStart"/>
            <w:r>
              <w:rPr>
                <w:rFonts w:hint="eastAsia"/>
              </w:rPr>
              <w:t>랜드마크</w:t>
            </w:r>
            <w:proofErr w:type="spellEnd"/>
            <w:r>
              <w:rPr>
                <w:rFonts w:hint="eastAsia"/>
              </w:rPr>
              <w:t xml:space="preserve">(각 </w:t>
            </w:r>
            <w:r>
              <w:t>6</w:t>
            </w:r>
            <w:r>
              <w:rPr>
                <w:rFonts w:hint="eastAsia"/>
              </w:rPr>
              <w:t xml:space="preserve">개 * 2)의 좌표를 기반으로 눈 </w:t>
            </w:r>
            <w:proofErr w:type="gramStart"/>
            <w:r>
              <w:rPr>
                <w:rFonts w:hint="eastAsia"/>
              </w:rPr>
              <w:t xml:space="preserve">영역의 </w:t>
            </w:r>
            <w:r w:rsidR="00DD65B5">
              <w:t xml:space="preserve"> </w:t>
            </w:r>
            <w:r>
              <w:rPr>
                <w:rFonts w:hint="eastAsia"/>
              </w:rPr>
              <w:t>마스크를</w:t>
            </w:r>
            <w:proofErr w:type="gramEnd"/>
            <w:r>
              <w:rPr>
                <w:rFonts w:hint="eastAsia"/>
              </w:rPr>
              <w:t xml:space="preserve"> 생성한다. </w:t>
            </w:r>
            <w:r>
              <w:t>(</w:t>
            </w:r>
            <w:r>
              <w:rPr>
                <w:rFonts w:hint="eastAsia"/>
              </w:rPr>
              <w:t xml:space="preserve">얼굴 전체가 아닌 두 눈 영역에 대해서만 </w:t>
            </w:r>
            <w:proofErr w:type="gramStart"/>
            <w:r>
              <w:rPr>
                <w:rFonts w:hint="eastAsia"/>
              </w:rPr>
              <w:t xml:space="preserve">효율적으로 </w:t>
            </w:r>
            <w:r w:rsidR="00DD65B5">
              <w:t xml:space="preserve"> </w:t>
            </w:r>
            <w:r>
              <w:rPr>
                <w:rFonts w:hint="eastAsia"/>
              </w:rPr>
              <w:t>영상처리하기</w:t>
            </w:r>
            <w:proofErr w:type="gramEnd"/>
            <w:r>
              <w:rPr>
                <w:rFonts w:hint="eastAsia"/>
              </w:rPr>
              <w:t xml:space="preserve"> 위함.)</w:t>
            </w:r>
          </w:p>
          <w:p w14:paraId="6503C522" w14:textId="4FA2CBA6" w:rsidR="000B69ED" w:rsidRDefault="00D829F8" w:rsidP="00DD65B5">
            <w:r>
              <w:t xml:space="preserve">3. </w:t>
            </w:r>
            <w:r>
              <w:rPr>
                <w:rFonts w:hint="eastAsia"/>
              </w:rPr>
              <w:t>각 마스크 이미지는 인식률을 높이기 위한 전처리 과정을 거친 후,</w:t>
            </w:r>
          </w:p>
          <w:p w14:paraId="0EF476E6" w14:textId="5CAE9C37" w:rsidR="00D829F8" w:rsidRDefault="00D829F8" w:rsidP="00DD65B5">
            <w:r>
              <w:t xml:space="preserve">Hough </w:t>
            </w:r>
            <w:proofErr w:type="spellStart"/>
            <w:r>
              <w:t>Tranform</w:t>
            </w:r>
            <w:proofErr w:type="spellEnd"/>
            <w:r>
              <w:rPr>
                <w:rFonts w:hint="eastAsia"/>
              </w:rPr>
              <w:t>알고리즘을 사용하여 이미지 내 원을 검출한다.</w:t>
            </w:r>
          </w:p>
          <w:p w14:paraId="2DE8083B" w14:textId="5152A175" w:rsidR="00D829F8" w:rsidRPr="00D829F8" w:rsidRDefault="00D829F8" w:rsidP="00C500D8">
            <w:pPr>
              <w:rPr>
                <w:noProof/>
              </w:rPr>
            </w:pPr>
          </w:p>
        </w:tc>
      </w:tr>
      <w:tr w:rsidR="00D077E9" w:rsidRPr="00240586" w14:paraId="7F017D9D" w14:textId="77777777" w:rsidTr="00BC4645">
        <w:trPr>
          <w:trHeight w:val="2438"/>
        </w:trPr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7EC" w14:textId="18BF5C08" w:rsidR="00D077E9" w:rsidRPr="00240586" w:rsidRDefault="00C46ADD" w:rsidP="00AB02A7">
            <w:r>
              <w:t xml:space="preserve"> </w:t>
            </w:r>
            <w:sdt>
              <w:sdtPr>
                <w:rPr>
                  <w:rFonts w:hint="eastAsia"/>
                </w:rPr>
                <w:id w:val="1080870105"/>
                <w:placeholder>
                  <w:docPart w:val="C30F1AAECAF24C39B3F2057E69E3603D"/>
                </w:placeholder>
                <w15:appearance w15:val="hidden"/>
              </w:sdtPr>
              <w:sdtEndPr/>
              <w:sdtContent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begin"/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instrText xml:space="preserve"> DATE  \@ "M월 d일"  \* MERGEFORMAT </w:instrTex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separate"/>
                </w:r>
                <w:r w:rsidR="00A82FE9">
                  <w:rPr>
                    <w:rStyle w:val="Char1"/>
                    <w:b w:val="0"/>
                    <w:noProof/>
                    <w:lang w:val="ko-KR" w:bidi="ko-KR"/>
                  </w:rPr>
                  <w:t>5월 4일</w:t>
                </w:r>
                <w:r w:rsidR="00C9360B">
                  <w:rPr>
                    <w:rStyle w:val="Char1"/>
                    <w:rFonts w:hint="eastAsia"/>
                    <w:b w:val="0"/>
                    <w:lang w:val="ko-KR" w:bidi="ko-KR"/>
                  </w:rPr>
                  <w:fldChar w:fldCharType="end"/>
                </w:r>
              </w:sdtContent>
            </w:sdt>
          </w:p>
          <w:p w14:paraId="308EFF1F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4FBFBA" wp14:editId="717B1E94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54C731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8DE21CC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CC391A2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5B6DDDF" w14:textId="003A4C3E" w:rsidR="00D077E9" w:rsidRPr="00240586" w:rsidRDefault="00B569EE" w:rsidP="00AB02A7">
            <w:sdt>
              <w:sdtPr>
                <w:rPr>
                  <w:rFonts w:hint="eastAsia"/>
                </w:rPr>
                <w:id w:val="-1740469667"/>
                <w:placeholder>
                  <w:docPart w:val="7E9F09E6B66545B9968469CDE58FE216"/>
                </w:placeholder>
                <w15:appearance w15:val="hidden"/>
              </w:sdtPr>
              <w:sdtEndPr/>
              <w:sdtContent>
                <w:r w:rsidR="00C46ADD">
                  <w:t xml:space="preserve"> </w:t>
                </w:r>
                <w:r w:rsidR="00EE557A">
                  <w:rPr>
                    <w:rFonts w:hint="eastAsia"/>
                  </w:rPr>
                  <w:t>국민대학교 전자공학부 전자종합설계</w:t>
                </w:r>
                <w:r w:rsidR="00A24B71">
                  <w:rPr>
                    <w:rFonts w:hint="eastAsia"/>
                  </w:rPr>
                  <w:t>I</w:t>
                </w:r>
              </w:sdtContent>
            </w:sdt>
          </w:p>
          <w:p w14:paraId="036AB51E" w14:textId="46748897" w:rsidR="00D077E9" w:rsidRPr="00240586" w:rsidRDefault="00C46ADD" w:rsidP="00AB02A7">
            <w:r>
              <w:rPr>
                <w:lang w:bidi="ko-KR"/>
              </w:rPr>
              <w:t xml:space="preserve"> </w:t>
            </w:r>
            <w:r w:rsidR="004F375E">
              <w:rPr>
                <w:rFonts w:hint="eastAsia"/>
                <w:lang w:val="ko-KR" w:bidi="ko-KR"/>
              </w:rPr>
              <w:t>연구원</w:t>
            </w:r>
            <w:r w:rsidR="00EE557A">
              <w:rPr>
                <w:rFonts w:hint="eastAsia"/>
                <w:lang w:val="ko-KR" w:bidi="ko-KR"/>
              </w:rPr>
              <w:t>:</w:t>
            </w:r>
            <w:r>
              <w:rPr>
                <w:lang w:val="ko-KR" w:bidi="ko-KR"/>
              </w:rPr>
              <w:t xml:space="preserve"> </w:t>
            </w:r>
            <w:r>
              <w:rPr>
                <w:rFonts w:hint="eastAsia"/>
                <w:lang w:val="ko-KR" w:bidi="ko-KR"/>
              </w:rPr>
              <w:t>김정민(</w:t>
            </w:r>
            <w:r w:rsidRPr="00C46ADD">
              <w:rPr>
                <w:lang w:val="ko-KR" w:bidi="ko-KR"/>
              </w:rPr>
              <w:t>20162934</w:t>
            </w:r>
            <w:proofErr w:type="gramStart"/>
            <w:r>
              <w:rPr>
                <w:lang w:val="ko-KR" w:bidi="ko-KR"/>
              </w:rPr>
              <w:t>)</w:t>
            </w:r>
            <w:r w:rsidR="00EE557A">
              <w:rPr>
                <w:lang w:val="ko-KR" w:bidi="ko-KR"/>
              </w:rPr>
              <w:t xml:space="preserve"> ,</w:t>
            </w:r>
            <w:proofErr w:type="gramEnd"/>
            <w:r w:rsidR="00DC5C95">
              <w:rPr>
                <w:lang w:val="ko-KR" w:bidi="ko-KR"/>
              </w:rPr>
              <w:t xml:space="preserve"> </w:t>
            </w:r>
            <w:r w:rsidR="00DC5C95">
              <w:rPr>
                <w:rFonts w:hint="eastAsia"/>
                <w:lang w:val="ko-KR" w:bidi="ko-KR"/>
              </w:rPr>
              <w:t>신미나(20201463)</w:t>
            </w:r>
          </w:p>
          <w:p w14:paraId="2FB2F22D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73CE4FF" w14:textId="77777777" w:rsidR="00D077E9" w:rsidRPr="00240586" w:rsidRDefault="00AB02A7">
      <w:pPr>
        <w:spacing w:after="200"/>
      </w:pPr>
      <w:r w:rsidRPr="002405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EB1822" wp14:editId="45099CE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2118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1822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339E2118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14:paraId="7629F94E" w14:textId="52504441" w:rsidR="00D077E9" w:rsidRPr="004F375E" w:rsidRDefault="004F375E" w:rsidP="00D077E9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  <w:lang w:val="ko-KR" w:bidi="ko-KR"/>
        </w:rPr>
        <w:lastRenderedPageBreak/>
        <w:t>연구 내용</w:t>
      </w:r>
    </w:p>
    <w:tbl>
      <w:tblPr>
        <w:tblW w:w="9999" w:type="dxa"/>
        <w:tblInd w:w="35" w:type="dxa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999"/>
      </w:tblGrid>
      <w:tr w:rsidR="003C4245" w:rsidRPr="00240586" w14:paraId="24F79927" w14:textId="77777777" w:rsidTr="00254433">
        <w:trPr>
          <w:trHeight w:val="5172"/>
        </w:trPr>
        <w:tc>
          <w:tcPr>
            <w:tcW w:w="9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058C" w14:textId="7C7E8E27" w:rsidR="00DD65B5" w:rsidRPr="00DD65B5" w:rsidRDefault="00DD65B5" w:rsidP="00DD65B5">
            <w:pPr>
              <w:pStyle w:val="ae"/>
            </w:pPr>
            <w:r>
              <w:rPr>
                <w:rFonts w:hint="eastAsia"/>
              </w:rPr>
              <w:t xml:space="preserve"> </w:t>
            </w:r>
            <w:r w:rsidRPr="00DD65B5">
              <w:rPr>
                <w:rFonts w:hint="eastAsia"/>
              </w:rPr>
              <w:t>영상 전체 영역을 대상으로 눈동자를 검출하려고 하면 정확도가 떨어짐</w:t>
            </w:r>
          </w:p>
          <w:p w14:paraId="1CC992BE" w14:textId="77777777" w:rsidR="00DD65B5" w:rsidRDefault="00DD65B5" w:rsidP="00DD65B5">
            <w:pPr>
              <w:pStyle w:val="ae"/>
            </w:pPr>
            <w:r w:rsidRPr="00DD65B5">
              <w:rPr>
                <w:rFonts w:hint="eastAsia"/>
              </w:rPr>
              <w:t xml:space="preserve">-&gt; </w:t>
            </w:r>
            <w:proofErr w:type="spellStart"/>
            <w:r w:rsidRPr="00DD65B5">
              <w:rPr>
                <w:rFonts w:hint="eastAsia"/>
              </w:rPr>
              <w:t>dlib</w:t>
            </w:r>
            <w:proofErr w:type="spellEnd"/>
            <w:r w:rsidRPr="00DD65B5">
              <w:rPr>
                <w:rFonts w:hint="eastAsia"/>
              </w:rPr>
              <w:t>모듈을 통해 영상 내 얼굴로 인식된 영역 내에서만 눈동자를 검출한다.</w:t>
            </w:r>
          </w:p>
          <w:p w14:paraId="73732714" w14:textId="23AF0CCC" w:rsidR="00DD65B5" w:rsidRDefault="00DD65B5" w:rsidP="00DD65B5">
            <w:pPr>
              <w:pStyle w:val="a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49EB6CBF" w14:textId="121DEEE1" w:rsidR="00DD65B5" w:rsidRPr="00DD65B5" w:rsidRDefault="00DD65B5" w:rsidP="00DD65B5">
            <w:r>
              <w:rPr>
                <w:sz w:val="24"/>
              </w:rPr>
              <w:t xml:space="preserve"> </w:t>
            </w:r>
            <w:r w:rsidRPr="00DD65B5">
              <w:t>[</w:t>
            </w:r>
            <w:r w:rsidRPr="00DD65B5">
              <w:rPr>
                <w:rFonts w:hint="eastAsia"/>
              </w:rPr>
              <w:t>윈도우,</w:t>
            </w:r>
            <w:r w:rsidRPr="00DD65B5">
              <w:t xml:space="preserve"> vs code</w:t>
            </w:r>
            <w:r w:rsidRPr="00DD65B5">
              <w:rPr>
                <w:rFonts w:hint="eastAsia"/>
              </w:rPr>
              <w:t xml:space="preserve">환경에서 </w:t>
            </w:r>
            <w:proofErr w:type="spellStart"/>
            <w:r w:rsidRPr="00DD65B5">
              <w:t>dlib</w:t>
            </w:r>
            <w:proofErr w:type="spellEnd"/>
            <w:r w:rsidRPr="00DD65B5">
              <w:rPr>
                <w:rFonts w:hint="eastAsia"/>
              </w:rPr>
              <w:t>모듈 사용하기]</w:t>
            </w:r>
          </w:p>
          <w:p w14:paraId="3DD85303" w14:textId="77777777" w:rsidR="003C38D2" w:rsidRDefault="003C38D2" w:rsidP="003C38D2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proofErr w:type="spellStart"/>
            <w:r w:rsidRPr="003C38D2">
              <w:rPr>
                <w:rFonts w:hint="eastAsia"/>
                <w:sz w:val="24"/>
              </w:rPr>
              <w:t>구글colab</w:t>
            </w:r>
            <w:proofErr w:type="spellEnd"/>
            <w:r w:rsidRPr="003C38D2">
              <w:rPr>
                <w:rFonts w:hint="eastAsia"/>
                <w:sz w:val="24"/>
              </w:rPr>
              <w:t xml:space="preserve">환경에서 명령어 단 몇 줄로 모듈을 불러와 사용했던 것과 달리 </w:t>
            </w:r>
            <w:r w:rsidRPr="003C38D2">
              <w:rPr>
                <w:sz w:val="24"/>
              </w:rPr>
              <w:t>vs code</w:t>
            </w:r>
            <w:r w:rsidRPr="003C38D2">
              <w:rPr>
                <w:rFonts w:hint="eastAsia"/>
                <w:sz w:val="24"/>
              </w:rPr>
              <w:t xml:space="preserve">에서 </w:t>
            </w:r>
            <w:proofErr w:type="spellStart"/>
            <w:r w:rsidRPr="003C38D2">
              <w:rPr>
                <w:sz w:val="24"/>
              </w:rPr>
              <w:t>dlib</w:t>
            </w:r>
            <w:proofErr w:type="spellEnd"/>
            <w:r w:rsidRPr="003C38D2">
              <w:rPr>
                <w:rFonts w:hint="eastAsia"/>
                <w:sz w:val="24"/>
              </w:rPr>
              <w:t>모듈을 사용하기 위해서 아래 과정을 거쳐야 한다.</w:t>
            </w:r>
          </w:p>
          <w:p w14:paraId="009F4BA6" w14:textId="77777777" w:rsidR="003C38D2" w:rsidRPr="003C38D2" w:rsidRDefault="003C38D2" w:rsidP="003C38D2">
            <w:pPr>
              <w:pStyle w:val="ae"/>
              <w:rPr>
                <w:sz w:val="24"/>
              </w:rPr>
            </w:pPr>
          </w:p>
          <w:p w14:paraId="75A8F077" w14:textId="37130A52" w:rsidR="003C38D2" w:rsidRPr="003C38D2" w:rsidRDefault="003C38D2" w:rsidP="003C38D2">
            <w:pPr>
              <w:pStyle w:val="a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C38D2">
              <w:rPr>
                <w:sz w:val="24"/>
              </w:rPr>
              <w:t>1) visual studio</w:t>
            </w:r>
            <w:r w:rsidRPr="003C38D2">
              <w:rPr>
                <w:rFonts w:hint="eastAsia"/>
                <w:sz w:val="24"/>
              </w:rPr>
              <w:t xml:space="preserve">의 </w:t>
            </w:r>
            <w:proofErr w:type="spellStart"/>
            <w:r w:rsidRPr="003C38D2">
              <w:rPr>
                <w:sz w:val="24"/>
              </w:rPr>
              <w:t>c++</w:t>
            </w:r>
            <w:proofErr w:type="spellEnd"/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컴파일러가 없다면 설치</w:t>
            </w:r>
          </w:p>
          <w:p w14:paraId="6D1DED74" w14:textId="707FCE51" w:rsidR="003C38D2" w:rsidRPr="003C38D2" w:rsidRDefault="003C38D2" w:rsidP="003C38D2">
            <w:pPr>
              <w:pStyle w:val="a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C38D2">
              <w:rPr>
                <w:sz w:val="24"/>
              </w:rPr>
              <w:t xml:space="preserve">2) </w:t>
            </w:r>
            <w:proofErr w:type="spellStart"/>
            <w:r w:rsidRPr="003C38D2">
              <w:rPr>
                <w:rFonts w:hint="eastAsia"/>
                <w:sz w:val="24"/>
              </w:rPr>
              <w:t>CMake</w:t>
            </w:r>
            <w:proofErr w:type="spellEnd"/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설치</w:t>
            </w:r>
          </w:p>
          <w:p w14:paraId="302B6E75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 xml:space="preserve">- </w:t>
            </w:r>
            <w:proofErr w:type="spellStart"/>
            <w:r w:rsidRPr="003C38D2">
              <w:rPr>
                <w:rFonts w:hint="eastAsia"/>
                <w:sz w:val="24"/>
              </w:rPr>
              <w:t>CMake</w:t>
            </w:r>
            <w:proofErr w:type="spellEnd"/>
            <w:r w:rsidRPr="003C38D2">
              <w:rPr>
                <w:sz w:val="24"/>
              </w:rPr>
              <w:t xml:space="preserve"> </w:t>
            </w:r>
            <w:proofErr w:type="spellStart"/>
            <w:r w:rsidRPr="003C38D2">
              <w:rPr>
                <w:rFonts w:hint="eastAsia"/>
                <w:sz w:val="24"/>
              </w:rPr>
              <w:t>오피셜</w:t>
            </w:r>
            <w:proofErr w:type="spellEnd"/>
            <w:r w:rsidRPr="003C38D2">
              <w:rPr>
                <w:rFonts w:hint="eastAsia"/>
                <w:sz w:val="24"/>
              </w:rPr>
              <w:t xml:space="preserve"> 사이트에서 알맞은 플랫폼 버전의 </w:t>
            </w:r>
            <w:proofErr w:type="spellStart"/>
            <w:r w:rsidRPr="003C38D2">
              <w:rPr>
                <w:rFonts w:hint="eastAsia"/>
                <w:sz w:val="24"/>
              </w:rPr>
              <w:t>CMake</w:t>
            </w:r>
            <w:proofErr w:type="spellEnd"/>
            <w:r w:rsidRPr="003C38D2">
              <w:rPr>
                <w:rFonts w:hint="eastAsia"/>
                <w:sz w:val="24"/>
              </w:rPr>
              <w:t>를 다운로드</w:t>
            </w:r>
          </w:p>
          <w:p w14:paraId="0D3946F7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 xml:space="preserve">- </w:t>
            </w:r>
            <w:r w:rsidRPr="003C38D2">
              <w:rPr>
                <w:rFonts w:hint="eastAsia"/>
                <w:sz w:val="24"/>
              </w:rPr>
              <w:t>설치 마법사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창에서 </w:t>
            </w:r>
            <w:r w:rsidRPr="003C38D2">
              <w:rPr>
                <w:sz w:val="24"/>
              </w:rPr>
              <w:t xml:space="preserve">“Add </w:t>
            </w:r>
            <w:proofErr w:type="spellStart"/>
            <w:r w:rsidRPr="003C38D2">
              <w:rPr>
                <w:sz w:val="24"/>
              </w:rPr>
              <w:t>CMake</w:t>
            </w:r>
            <w:proofErr w:type="spellEnd"/>
            <w:r w:rsidRPr="003C38D2">
              <w:rPr>
                <w:sz w:val="24"/>
              </w:rPr>
              <w:t xml:space="preserve"> to the PATH for all users”</w:t>
            </w:r>
            <w:r w:rsidRPr="003C38D2">
              <w:rPr>
                <w:rFonts w:hint="eastAsia"/>
                <w:sz w:val="24"/>
              </w:rPr>
              <w:t>체크 후 설치 진행</w:t>
            </w:r>
          </w:p>
          <w:p w14:paraId="696417A4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 xml:space="preserve">- </w:t>
            </w:r>
            <w:r w:rsidRPr="003C38D2">
              <w:rPr>
                <w:rFonts w:hint="eastAsia"/>
                <w:sz w:val="24"/>
              </w:rPr>
              <w:t xml:space="preserve">명령 프롬프트 창에 </w:t>
            </w:r>
            <w:r w:rsidRPr="003C38D2">
              <w:rPr>
                <w:sz w:val="24"/>
              </w:rPr>
              <w:t xml:space="preserve">“pip install </w:t>
            </w:r>
            <w:proofErr w:type="spellStart"/>
            <w:r w:rsidRPr="003C38D2">
              <w:rPr>
                <w:sz w:val="24"/>
              </w:rPr>
              <w:t>cmake</w:t>
            </w:r>
            <w:proofErr w:type="spellEnd"/>
            <w:r w:rsidRPr="003C38D2">
              <w:rPr>
                <w:sz w:val="24"/>
              </w:rPr>
              <w:t xml:space="preserve">” </w:t>
            </w:r>
            <w:r w:rsidRPr="003C38D2">
              <w:rPr>
                <w:rFonts w:hint="eastAsia"/>
                <w:sz w:val="24"/>
              </w:rPr>
              <w:t>입력하여 모듈 설치</w:t>
            </w:r>
          </w:p>
          <w:p w14:paraId="3FEBEB56" w14:textId="721AF428" w:rsidR="003C38D2" w:rsidRPr="003C38D2" w:rsidRDefault="003C38D2" w:rsidP="003C38D2">
            <w:pPr>
              <w:pStyle w:val="a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3) 마찬가지로 </w:t>
            </w:r>
            <w:r w:rsidRPr="003C38D2">
              <w:rPr>
                <w:sz w:val="24"/>
              </w:rPr>
              <w:t>“</w:t>
            </w:r>
            <w:r w:rsidRPr="003C38D2">
              <w:rPr>
                <w:rFonts w:hint="eastAsia"/>
                <w:sz w:val="24"/>
              </w:rPr>
              <w:t xml:space="preserve">pip install </w:t>
            </w:r>
            <w:proofErr w:type="spellStart"/>
            <w:r w:rsidRPr="003C38D2">
              <w:rPr>
                <w:rFonts w:hint="eastAsia"/>
                <w:sz w:val="24"/>
              </w:rPr>
              <w:t>dlib</w:t>
            </w:r>
            <w:proofErr w:type="spellEnd"/>
            <w:r w:rsidRPr="003C38D2">
              <w:rPr>
                <w:sz w:val="24"/>
              </w:rPr>
              <w:t>”</w:t>
            </w:r>
            <w:r w:rsidRPr="003C38D2">
              <w:rPr>
                <w:rFonts w:hint="eastAsia"/>
                <w:sz w:val="24"/>
              </w:rPr>
              <w:t xml:space="preserve">입력하여 </w:t>
            </w:r>
            <w:proofErr w:type="spellStart"/>
            <w:r w:rsidRPr="003C38D2">
              <w:rPr>
                <w:sz w:val="24"/>
              </w:rPr>
              <w:t>dlib</w:t>
            </w:r>
            <w:proofErr w:type="spellEnd"/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라이브러리 설치</w:t>
            </w:r>
          </w:p>
          <w:p w14:paraId="58B00647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>- python</w:t>
            </w:r>
            <w:r w:rsidRPr="003C38D2">
              <w:rPr>
                <w:rFonts w:hint="eastAsia"/>
                <w:sz w:val="24"/>
              </w:rPr>
              <w:t xml:space="preserve">창에 </w:t>
            </w:r>
            <w:r w:rsidRPr="003C38D2">
              <w:rPr>
                <w:sz w:val="24"/>
              </w:rPr>
              <w:t xml:space="preserve">“import </w:t>
            </w:r>
            <w:proofErr w:type="spellStart"/>
            <w:r w:rsidRPr="003C38D2">
              <w:rPr>
                <w:sz w:val="24"/>
              </w:rPr>
              <w:t>dlib</w:t>
            </w:r>
            <w:proofErr w:type="spellEnd"/>
            <w:r w:rsidRPr="003C38D2">
              <w:rPr>
                <w:sz w:val="24"/>
              </w:rPr>
              <w:t>”</w:t>
            </w:r>
            <w:r w:rsidRPr="003C38D2">
              <w:rPr>
                <w:rFonts w:hint="eastAsia"/>
                <w:sz w:val="24"/>
              </w:rPr>
              <w:t xml:space="preserve"> 오류가 없다면 설치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성공</w:t>
            </w:r>
          </w:p>
          <w:p w14:paraId="73EDA8EF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 xml:space="preserve">* </w:t>
            </w:r>
            <w:r w:rsidRPr="003C38D2">
              <w:rPr>
                <w:rFonts w:hint="eastAsia"/>
                <w:sz w:val="24"/>
              </w:rPr>
              <w:t xml:space="preserve">위 </w:t>
            </w:r>
            <w:proofErr w:type="spellStart"/>
            <w:r w:rsidRPr="003C38D2">
              <w:rPr>
                <w:rFonts w:hint="eastAsia"/>
                <w:sz w:val="24"/>
              </w:rPr>
              <w:t>C</w:t>
            </w:r>
            <w:r w:rsidRPr="003C38D2">
              <w:rPr>
                <w:sz w:val="24"/>
              </w:rPr>
              <w:t>Make</w:t>
            </w:r>
            <w:proofErr w:type="spellEnd"/>
            <w:r w:rsidRPr="003C38D2">
              <w:rPr>
                <w:rFonts w:hint="eastAsia"/>
                <w:sz w:val="24"/>
              </w:rPr>
              <w:t xml:space="preserve">가 </w:t>
            </w:r>
            <w:proofErr w:type="spellStart"/>
            <w:r w:rsidRPr="003C38D2">
              <w:rPr>
                <w:rFonts w:hint="eastAsia"/>
                <w:sz w:val="24"/>
              </w:rPr>
              <w:t>빌드되어있지</w:t>
            </w:r>
            <w:proofErr w:type="spellEnd"/>
            <w:r w:rsidRPr="003C38D2">
              <w:rPr>
                <w:rFonts w:hint="eastAsia"/>
                <w:sz w:val="24"/>
              </w:rPr>
              <w:t xml:space="preserve"> 않으면 반드시 설치 오류가 난다.</w:t>
            </w:r>
          </w:p>
          <w:p w14:paraId="7F76BC2D" w14:textId="0F1590C1" w:rsidR="003C38D2" w:rsidRPr="003C38D2" w:rsidRDefault="003C38D2" w:rsidP="003C38D2">
            <w:pPr>
              <w:pStyle w:val="ae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C38D2">
              <w:rPr>
                <w:sz w:val="24"/>
              </w:rPr>
              <w:t xml:space="preserve">4) </w:t>
            </w:r>
            <w:r w:rsidRPr="003C38D2">
              <w:rPr>
                <w:rFonts w:hint="eastAsia"/>
                <w:sz w:val="24"/>
              </w:rPr>
              <w:t xml:space="preserve">얼굴 </w:t>
            </w:r>
            <w:proofErr w:type="spellStart"/>
            <w:r w:rsidRPr="003C38D2">
              <w:rPr>
                <w:rFonts w:hint="eastAsia"/>
                <w:sz w:val="24"/>
              </w:rPr>
              <w:t>랜드마크</w:t>
            </w:r>
            <w:proofErr w:type="spellEnd"/>
            <w:r w:rsidRPr="003C38D2">
              <w:rPr>
                <w:rFonts w:hint="eastAsia"/>
                <w:sz w:val="24"/>
              </w:rPr>
              <w:t xml:space="preserve"> 인식기 적용하기</w:t>
            </w:r>
            <w:r w:rsidRPr="003C38D2">
              <w:rPr>
                <w:sz w:val="24"/>
              </w:rPr>
              <w:tab/>
            </w:r>
          </w:p>
          <w:p w14:paraId="091E0529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 xml:space="preserve">- </w:t>
            </w:r>
            <w:proofErr w:type="spellStart"/>
            <w:r w:rsidRPr="003C38D2">
              <w:rPr>
                <w:sz w:val="24"/>
              </w:rPr>
              <w:t>dlib</w:t>
            </w:r>
            <w:proofErr w:type="spellEnd"/>
            <w:r w:rsidRPr="003C38D2">
              <w:rPr>
                <w:rFonts w:hint="eastAsia"/>
                <w:sz w:val="24"/>
              </w:rPr>
              <w:t>폴더에 따로 인식기 파일이 없음</w:t>
            </w:r>
          </w:p>
          <w:p w14:paraId="5FB89E47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>- shape_predictor_68_face_landmarks.dat.bz2</w:t>
            </w:r>
            <w:r w:rsidRPr="003C38D2">
              <w:rPr>
                <w:rFonts w:hint="eastAsia"/>
                <w:sz w:val="24"/>
              </w:rPr>
              <w:t>파일을 따로 다운로드</w:t>
            </w:r>
          </w:p>
          <w:p w14:paraId="489D0653" w14:textId="495EF715" w:rsid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ab/>
              <w:t xml:space="preserve">- </w:t>
            </w:r>
            <w:r w:rsidRPr="003C38D2">
              <w:rPr>
                <w:rFonts w:hint="eastAsia"/>
                <w:sz w:val="24"/>
              </w:rPr>
              <w:t xml:space="preserve">압축 해제하여 </w:t>
            </w:r>
            <w:r w:rsidRPr="003C38D2">
              <w:rPr>
                <w:sz w:val="24"/>
              </w:rPr>
              <w:t>shape_predictor_68_face_landmarks.dat</w:t>
            </w:r>
            <w:r w:rsidRPr="003C38D2">
              <w:rPr>
                <w:rFonts w:hint="eastAsia"/>
                <w:sz w:val="24"/>
              </w:rPr>
              <w:t>파일을 저장(</w:t>
            </w:r>
            <w:proofErr w:type="gramStart"/>
            <w:r w:rsidRPr="003C38D2">
              <w:rPr>
                <w:rFonts w:hint="eastAsia"/>
                <w:sz w:val="24"/>
              </w:rPr>
              <w:t xml:space="preserve">윈도우에서 </w:t>
            </w:r>
            <w:r>
              <w:rPr>
                <w:sz w:val="24"/>
              </w:rPr>
              <w:t xml:space="preserve"> </w:t>
            </w:r>
            <w:r w:rsidRPr="003C38D2">
              <w:rPr>
                <w:sz w:val="24"/>
              </w:rPr>
              <w:t>BZ2</w:t>
            </w:r>
            <w:r w:rsidRPr="003C38D2">
              <w:rPr>
                <w:rFonts w:hint="eastAsia"/>
                <w:sz w:val="24"/>
              </w:rPr>
              <w:t>파일을</w:t>
            </w:r>
            <w:proofErr w:type="gramEnd"/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압축 해제하기 위해 응용 프로그램 </w:t>
            </w:r>
            <w:r w:rsidRPr="003C38D2">
              <w:rPr>
                <w:sz w:val="24"/>
              </w:rPr>
              <w:t>7</w:t>
            </w:r>
            <w:r w:rsidRPr="003C38D2">
              <w:rPr>
                <w:rFonts w:hint="eastAsia"/>
                <w:sz w:val="24"/>
              </w:rPr>
              <w:t>z</w:t>
            </w:r>
            <w:r w:rsidRPr="003C38D2">
              <w:rPr>
                <w:sz w:val="24"/>
              </w:rPr>
              <w:t>2201-</w:t>
            </w:r>
            <w:r w:rsidRPr="003C38D2">
              <w:rPr>
                <w:rFonts w:hint="eastAsia"/>
                <w:sz w:val="24"/>
              </w:rPr>
              <w:t>x64.exe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사용)</w:t>
            </w:r>
          </w:p>
          <w:p w14:paraId="5A512D70" w14:textId="77777777" w:rsidR="003C38D2" w:rsidRDefault="003C38D2" w:rsidP="003C38D2">
            <w:pPr>
              <w:pStyle w:val="ae"/>
              <w:rPr>
                <w:sz w:val="24"/>
              </w:rPr>
            </w:pPr>
          </w:p>
          <w:p w14:paraId="45B27E0B" w14:textId="77777777" w:rsid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rFonts w:hint="eastAsia"/>
                <w:sz w:val="24"/>
              </w:rPr>
              <w:t xml:space="preserve">위 과정을 통해 정상적으로 </w:t>
            </w:r>
            <w:proofErr w:type="spellStart"/>
            <w:r w:rsidRPr="003C38D2">
              <w:rPr>
                <w:sz w:val="24"/>
              </w:rPr>
              <w:t>dlib</w:t>
            </w:r>
            <w:proofErr w:type="spellEnd"/>
            <w:r w:rsidRPr="003C38D2">
              <w:rPr>
                <w:rFonts w:hint="eastAsia"/>
                <w:sz w:val="24"/>
              </w:rPr>
              <w:t>모듈을 불러와 얼굴 검출 코드를 작성할 수 있다.</w:t>
            </w:r>
            <w:r w:rsidRPr="003C38D2">
              <w:rPr>
                <w:sz w:val="24"/>
              </w:rPr>
              <w:t xml:space="preserve"> </w:t>
            </w:r>
          </w:p>
          <w:p w14:paraId="6B9A42D6" w14:textId="77777777" w:rsidR="003C38D2" w:rsidRDefault="003C38D2" w:rsidP="003C38D2">
            <w:pPr>
              <w:pStyle w:val="ae"/>
            </w:pPr>
            <w:r w:rsidRPr="003C38D2">
              <w:rPr>
                <w:rFonts w:hint="eastAsia"/>
                <w:sz w:val="24"/>
              </w:rPr>
              <w:t xml:space="preserve">다만 </w:t>
            </w:r>
            <w:proofErr w:type="spellStart"/>
            <w:r w:rsidRPr="003C38D2">
              <w:rPr>
                <w:sz w:val="24"/>
              </w:rPr>
              <w:t>Colab</w:t>
            </w:r>
            <w:proofErr w:type="spellEnd"/>
            <w:r w:rsidRPr="003C38D2">
              <w:rPr>
                <w:rFonts w:hint="eastAsia"/>
                <w:sz w:val="24"/>
              </w:rPr>
              <w:t>을 쓰거나 아나콘다를 설치하는 방법은 따로 고려하지 않았음</w:t>
            </w:r>
            <w:r>
              <w:rPr>
                <w:rFonts w:hint="eastAsia"/>
              </w:rPr>
              <w:t>.</w:t>
            </w:r>
          </w:p>
          <w:p w14:paraId="7748FA2D" w14:textId="77777777" w:rsidR="003C38D2" w:rsidRPr="003C38D2" w:rsidRDefault="003C38D2" w:rsidP="003C38D2">
            <w:pPr>
              <w:pStyle w:val="ae"/>
              <w:rPr>
                <w:sz w:val="24"/>
              </w:rPr>
            </w:pPr>
          </w:p>
          <w:p w14:paraId="477A35D3" w14:textId="77777777" w:rsidR="003C38D2" w:rsidRPr="003C38D2" w:rsidRDefault="003C38D2" w:rsidP="003C38D2">
            <w:pPr>
              <w:pStyle w:val="ae"/>
              <w:rPr>
                <w:sz w:val="24"/>
              </w:rPr>
            </w:pPr>
          </w:p>
          <w:p w14:paraId="4B0873A5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>[</w:t>
            </w:r>
            <w:r w:rsidRPr="003C38D2">
              <w:rPr>
                <w:rFonts w:hint="eastAsia"/>
                <w:sz w:val="24"/>
              </w:rPr>
              <w:t>참고</w:t>
            </w:r>
            <w:r w:rsidRPr="003C38D2">
              <w:rPr>
                <w:sz w:val="24"/>
              </w:rPr>
              <w:t xml:space="preserve">] </w:t>
            </w:r>
            <w:hyperlink r:id="rId7" w:history="1">
              <w:r w:rsidRPr="003C38D2">
                <w:rPr>
                  <w:rStyle w:val="affffb"/>
                  <w:sz w:val="24"/>
                </w:rPr>
                <w:t>How to Install dlib Library for python in windows 10 - GeeksforGeeks</w:t>
              </w:r>
            </w:hyperlink>
          </w:p>
          <w:p w14:paraId="5462E4FF" w14:textId="77777777" w:rsidR="00045BC0" w:rsidRDefault="00045BC0" w:rsidP="003C38D2">
            <w:pPr>
              <w:pStyle w:val="ae"/>
              <w:rPr>
                <w:sz w:val="24"/>
              </w:rPr>
            </w:pPr>
          </w:p>
          <w:p w14:paraId="70F7F4F5" w14:textId="77777777" w:rsidR="003C38D2" w:rsidRDefault="003C38D2" w:rsidP="003C38D2">
            <w:pPr>
              <w:pStyle w:val="ae"/>
              <w:rPr>
                <w:sz w:val="24"/>
              </w:rPr>
            </w:pPr>
          </w:p>
          <w:p w14:paraId="737D518A" w14:textId="77777777" w:rsidR="003C38D2" w:rsidRDefault="003C38D2" w:rsidP="003C38D2">
            <w:pPr>
              <w:pStyle w:val="ae"/>
              <w:rPr>
                <w:sz w:val="24"/>
              </w:rPr>
            </w:pPr>
          </w:p>
          <w:p w14:paraId="70CA4F2C" w14:textId="77777777" w:rsidR="00D45EFD" w:rsidRDefault="00D45EFD" w:rsidP="003C38D2">
            <w:pPr>
              <w:pStyle w:val="ae"/>
              <w:rPr>
                <w:sz w:val="24"/>
              </w:rPr>
            </w:pPr>
          </w:p>
          <w:p w14:paraId="29AE02C3" w14:textId="349D06CB" w:rsidR="003C38D2" w:rsidRDefault="00D45EFD" w:rsidP="003C38D2">
            <w:pPr>
              <w:pStyle w:val="ae"/>
              <w:rPr>
                <w:sz w:val="24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71A68F3" wp14:editId="1B38E588">
                      <wp:extent cx="1493949" cy="0"/>
                      <wp:effectExtent l="0" t="19050" r="30480" b="19050"/>
                      <wp:docPr id="12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A87F54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0509BA9" w14:textId="761A88E3" w:rsidR="003C38D2" w:rsidRDefault="003C38D2" w:rsidP="003C38D2">
            <w:r>
              <w:rPr>
                <w:rFonts w:hint="eastAsia"/>
              </w:rPr>
              <w:t>결과물</w:t>
            </w:r>
            <w:r w:rsidR="00CB5CB2">
              <w:rPr>
                <w:rFonts w:hint="eastAsia"/>
              </w:rPr>
              <w:t>(코드)</w:t>
            </w:r>
            <w:r>
              <w:t xml:space="preserve"> &amp; </w:t>
            </w:r>
            <w:proofErr w:type="gramStart"/>
            <w:r>
              <w:rPr>
                <w:rFonts w:hint="eastAsia"/>
              </w:rPr>
              <w:t>설명</w:t>
            </w:r>
            <w:r w:rsidR="00BC447F">
              <w:rPr>
                <w:rFonts w:hint="eastAsia"/>
              </w:rPr>
              <w:t xml:space="preserve"> </w:t>
            </w:r>
            <w:r w:rsidR="00D45EFD">
              <w:t>:</w:t>
            </w:r>
            <w:proofErr w:type="gramEnd"/>
          </w:p>
          <w:p w14:paraId="4ED64E77" w14:textId="0F960717" w:rsidR="003C38D2" w:rsidRDefault="003C38D2" w:rsidP="003C38D2"/>
          <w:p w14:paraId="0E8D0333" w14:textId="77777777" w:rsidR="003C38D2" w:rsidRDefault="003C38D2" w:rsidP="003C38D2">
            <w:pPr>
              <w:shd w:val="clear" w:color="auto" w:fill="FFFFFF"/>
              <w:spacing w:line="285" w:lineRule="atLeast"/>
              <w:jc w:val="center"/>
            </w:pPr>
            <w:r w:rsidRPr="000C4E39">
              <w:rPr>
                <w:noProof/>
              </w:rPr>
              <w:drawing>
                <wp:inline distT="0" distB="0" distL="0" distR="0" wp14:anchorId="0BB8DCAF" wp14:editId="4DF6D680">
                  <wp:extent cx="5731510" cy="640080"/>
                  <wp:effectExtent l="0" t="0" r="254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07871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rFonts w:hint="eastAsia"/>
                <w:sz w:val="24"/>
              </w:rPr>
              <w:t xml:space="preserve">필요한 모듈 </w:t>
            </w:r>
            <w:r w:rsidRPr="003C38D2">
              <w:rPr>
                <w:sz w:val="24"/>
              </w:rPr>
              <w:t>import.</w:t>
            </w:r>
          </w:p>
          <w:p w14:paraId="3CD97ABE" w14:textId="77777777" w:rsidR="003C38D2" w:rsidRPr="003C38D2" w:rsidRDefault="003C38D2" w:rsidP="003C38D2">
            <w:pPr>
              <w:pStyle w:val="ae"/>
              <w:rPr>
                <w:sz w:val="24"/>
              </w:rPr>
            </w:pPr>
          </w:p>
          <w:p w14:paraId="7E468FE1" w14:textId="77777777" w:rsidR="003C38D2" w:rsidRPr="003C38D2" w:rsidRDefault="003C38D2" w:rsidP="003C38D2">
            <w:pPr>
              <w:pStyle w:val="ae"/>
              <w:jc w:val="center"/>
              <w:rPr>
                <w:sz w:val="24"/>
              </w:rPr>
            </w:pPr>
            <w:r w:rsidRPr="003C38D2">
              <w:rPr>
                <w:noProof/>
                <w:sz w:val="24"/>
              </w:rPr>
              <w:drawing>
                <wp:inline distT="0" distB="0" distL="0" distR="0" wp14:anchorId="118FDDCB" wp14:editId="573C80CC">
                  <wp:extent cx="5731510" cy="2773680"/>
                  <wp:effectExtent l="0" t="0" r="2540" b="762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AA82A" w14:textId="6ED7A962" w:rsidR="003C38D2" w:rsidRDefault="003C38D2" w:rsidP="003C38D2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매개 변수로 이미지와 육각형의 꼭지점 좌표 리스트가 주어지면 육각형 영역에서 Circle을 검출하여 반환하는 함수. </w:t>
            </w:r>
          </w:p>
          <w:p w14:paraId="0B0747F9" w14:textId="77777777" w:rsidR="003C38D2" w:rsidRPr="003C38D2" w:rsidRDefault="003C38D2" w:rsidP="003C38D2">
            <w:pPr>
              <w:pStyle w:val="ae"/>
              <w:rPr>
                <w:sz w:val="24"/>
              </w:rPr>
            </w:pPr>
          </w:p>
          <w:p w14:paraId="57E25628" w14:textId="2991958D" w:rsidR="003C38D2" w:rsidRPr="003C38D2" w:rsidRDefault="003C38D2" w:rsidP="003C38D2">
            <w:pPr>
              <w:pStyle w:val="ae"/>
              <w:rPr>
                <w:rFonts w:ascii="Consolas" w:eastAsia="굴림" w:hAnsi="Consolas" w:cs="굴림"/>
                <w:color w:val="000000"/>
                <w:sz w:val="20"/>
                <w:szCs w:val="21"/>
              </w:rPr>
            </w:pPr>
            <w:r>
              <w:rPr>
                <w:sz w:val="24"/>
              </w:rPr>
              <w:t xml:space="preserve"> </w:t>
            </w:r>
            <w:r w:rsidRPr="003C38D2">
              <w:rPr>
                <w:sz w:val="24"/>
              </w:rPr>
              <w:t xml:space="preserve">68_face_landmarks </w:t>
            </w:r>
            <w:r w:rsidRPr="003C38D2">
              <w:rPr>
                <w:rFonts w:hint="eastAsia"/>
                <w:sz w:val="24"/>
              </w:rPr>
              <w:t>중 왼쪽 눈 인덱스</w:t>
            </w:r>
            <w:r w:rsidRPr="003C38D2">
              <w:rPr>
                <w:sz w:val="24"/>
              </w:rPr>
              <w:t xml:space="preserve">: 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>[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36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37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38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39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40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41</w:t>
            </w:r>
            <w:proofErr w:type="gramStart"/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>] ,</w:t>
            </w:r>
            <w:proofErr w:type="gramEnd"/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오른쪽 눈 인덱스 : 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>[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42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43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44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45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46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 xml:space="preserve">, </w:t>
            </w:r>
            <w:r w:rsidRPr="003C38D2">
              <w:rPr>
                <w:rFonts w:ascii="Consolas" w:eastAsia="굴림" w:hAnsi="Consolas" w:cs="굴림"/>
                <w:color w:val="098658"/>
                <w:sz w:val="20"/>
                <w:szCs w:val="21"/>
              </w:rPr>
              <w:t>47</w:t>
            </w:r>
            <w:r w:rsidRPr="003C38D2">
              <w:rPr>
                <w:rFonts w:ascii="Consolas" w:eastAsia="굴림" w:hAnsi="Consolas" w:cs="굴림"/>
                <w:color w:val="000000"/>
                <w:sz w:val="20"/>
                <w:szCs w:val="21"/>
              </w:rPr>
              <w:t>]</w:t>
            </w:r>
          </w:p>
          <w:p w14:paraId="59CE0BF5" w14:textId="61EE809E" w:rsidR="00254433" w:rsidRDefault="00254433" w:rsidP="003C38D2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C38D2" w:rsidRPr="003C38D2">
              <w:rPr>
                <w:rFonts w:hint="eastAsia"/>
                <w:sz w:val="24"/>
              </w:rPr>
              <w:t xml:space="preserve">각 눈의 </w:t>
            </w:r>
            <w:proofErr w:type="spellStart"/>
            <w:r w:rsidR="003C38D2" w:rsidRPr="003C38D2">
              <w:rPr>
                <w:rFonts w:hint="eastAsia"/>
                <w:sz w:val="24"/>
              </w:rPr>
              <w:t>랜드마크</w:t>
            </w:r>
            <w:proofErr w:type="spellEnd"/>
            <w:r w:rsidR="003C38D2" w:rsidRPr="003C38D2">
              <w:rPr>
                <w:rFonts w:hint="eastAsia"/>
                <w:sz w:val="24"/>
              </w:rPr>
              <w:t xml:space="preserve"> 점이 </w:t>
            </w:r>
            <w:r w:rsidR="003C38D2" w:rsidRPr="003C38D2">
              <w:rPr>
                <w:sz w:val="24"/>
              </w:rPr>
              <w:t>6</w:t>
            </w:r>
            <w:r w:rsidR="003C38D2" w:rsidRPr="003C38D2">
              <w:rPr>
                <w:rFonts w:hint="eastAsia"/>
                <w:sz w:val="24"/>
              </w:rPr>
              <w:t xml:space="preserve">개이므로 눈 영역을 자르는 마스크의 모양은 사각형보다 </w:t>
            </w:r>
            <w:r w:rsidR="003C38D2" w:rsidRPr="003C38D2">
              <w:rPr>
                <w:rFonts w:hint="eastAsia"/>
                <w:sz w:val="24"/>
                <w:u w:val="single"/>
              </w:rPr>
              <w:t>육각형</w:t>
            </w:r>
            <w:r w:rsidR="003C38D2" w:rsidRPr="003C38D2">
              <w:rPr>
                <w:rFonts w:hint="eastAsia"/>
                <w:sz w:val="24"/>
              </w:rPr>
              <w:t xml:space="preserve">이 더 효율적일 것이라 생각하여 </w:t>
            </w:r>
            <w:r w:rsidR="003C38D2">
              <w:rPr>
                <w:rFonts w:hint="eastAsia"/>
                <w:sz w:val="24"/>
              </w:rPr>
              <w:t>육각형 마스크를 사용하였다.</w:t>
            </w:r>
          </w:p>
          <w:p w14:paraId="15C922E4" w14:textId="77777777" w:rsidR="00DB21C1" w:rsidRPr="00DB21C1" w:rsidRDefault="00DB21C1" w:rsidP="003C38D2">
            <w:pPr>
              <w:pStyle w:val="ae"/>
              <w:rPr>
                <w:sz w:val="24"/>
              </w:rPr>
            </w:pPr>
          </w:p>
          <w:p w14:paraId="6680F687" w14:textId="749353CD" w:rsidR="00254433" w:rsidRPr="00254433" w:rsidRDefault="00254433" w:rsidP="00CB5CB2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CB5CB2">
              <w:rPr>
                <w:rFonts w:hint="eastAsia"/>
                <w:sz w:val="24"/>
              </w:rPr>
              <w:t xml:space="preserve">이미지와 같은 사이즈의 빈 이미지인mask를 생성하고, </w:t>
            </w:r>
            <w:r w:rsidR="00CB5CB2">
              <w:rPr>
                <w:rFonts w:hint="eastAsia"/>
                <w:sz w:val="24"/>
                <w:szCs w:val="24"/>
              </w:rPr>
              <w:t>c</w:t>
            </w:r>
            <w:r w:rsidR="00CB5CB2" w:rsidRPr="00CB5CB2">
              <w:rPr>
                <w:sz w:val="24"/>
                <w:szCs w:val="24"/>
              </w:rPr>
              <w:t>v2.fillPoly</w:t>
            </w:r>
            <w:r w:rsidR="00CB5CB2" w:rsidRPr="00CB5CB2">
              <w:rPr>
                <w:rFonts w:hint="eastAsia"/>
                <w:sz w:val="24"/>
                <w:szCs w:val="24"/>
              </w:rPr>
              <w:t>함수</w:t>
            </w:r>
            <w:r w:rsidR="00CB5CB2">
              <w:rPr>
                <w:rFonts w:hint="eastAsia"/>
                <w:sz w:val="24"/>
                <w:szCs w:val="24"/>
              </w:rPr>
              <w:t>를 통해</w:t>
            </w:r>
            <w:r w:rsidR="00CB5CB2" w:rsidRPr="00CB5CB2">
              <w:rPr>
                <w:rFonts w:hint="eastAsia"/>
                <w:sz w:val="24"/>
                <w:szCs w:val="24"/>
              </w:rPr>
              <w:t xml:space="preserve"> 매개변수로 주어진 </w:t>
            </w:r>
            <w:r w:rsidR="00CB5CB2" w:rsidRPr="00CB5CB2">
              <w:rPr>
                <w:sz w:val="24"/>
                <w:szCs w:val="24"/>
              </w:rPr>
              <w:t>6</w:t>
            </w:r>
            <w:r w:rsidR="00CB5CB2" w:rsidRPr="00CB5CB2">
              <w:rPr>
                <w:rFonts w:hint="eastAsia"/>
                <w:sz w:val="24"/>
                <w:szCs w:val="24"/>
              </w:rPr>
              <w:t xml:space="preserve">개의 좌표를 이용하여 </w:t>
            </w:r>
            <w:r w:rsidR="00CB5CB2">
              <w:rPr>
                <w:rFonts w:hint="eastAsia"/>
                <w:sz w:val="24"/>
                <w:szCs w:val="24"/>
              </w:rPr>
              <w:t xml:space="preserve">육각형 부분만 </w:t>
            </w:r>
            <w:r w:rsidR="00CB5CB2" w:rsidRPr="00CB5CB2">
              <w:rPr>
                <w:rFonts w:hint="eastAsia"/>
                <w:sz w:val="24"/>
                <w:szCs w:val="24"/>
              </w:rPr>
              <w:t>흰색</w:t>
            </w:r>
            <w:r w:rsidR="00CB5CB2" w:rsidRPr="00CB5CB2">
              <w:rPr>
                <w:rFonts w:ascii="Consolas" w:eastAsia="굴림" w:hAnsi="Consolas" w:cs="굴림"/>
                <w:color w:val="000000"/>
                <w:sz w:val="24"/>
                <w:szCs w:val="24"/>
              </w:rPr>
              <w:t>(</w:t>
            </w:r>
            <w:r w:rsidR="00CB5CB2" w:rsidRPr="00CB5CB2">
              <w:rPr>
                <w:rFonts w:ascii="Consolas" w:eastAsia="굴림" w:hAnsi="Consolas" w:cs="굴림"/>
                <w:color w:val="098658"/>
                <w:sz w:val="24"/>
                <w:szCs w:val="24"/>
              </w:rPr>
              <w:t>255</w:t>
            </w:r>
            <w:r w:rsidR="00CB5CB2" w:rsidRPr="00CB5CB2">
              <w:rPr>
                <w:rFonts w:ascii="Consolas" w:eastAsia="굴림" w:hAnsi="Consolas" w:cs="굴림"/>
                <w:color w:val="000000"/>
                <w:sz w:val="24"/>
                <w:szCs w:val="24"/>
              </w:rPr>
              <w:t xml:space="preserve">, </w:t>
            </w:r>
            <w:r w:rsidR="00CB5CB2" w:rsidRPr="00CB5CB2">
              <w:rPr>
                <w:rFonts w:ascii="Consolas" w:eastAsia="굴림" w:hAnsi="Consolas" w:cs="굴림"/>
                <w:color w:val="098658"/>
                <w:sz w:val="24"/>
                <w:szCs w:val="24"/>
              </w:rPr>
              <w:t>255</w:t>
            </w:r>
            <w:r w:rsidR="00CB5CB2" w:rsidRPr="00CB5CB2">
              <w:rPr>
                <w:rFonts w:ascii="Consolas" w:eastAsia="굴림" w:hAnsi="Consolas" w:cs="굴림"/>
                <w:color w:val="000000"/>
                <w:sz w:val="24"/>
                <w:szCs w:val="24"/>
              </w:rPr>
              <w:t xml:space="preserve">, </w:t>
            </w:r>
            <w:r w:rsidR="00CB5CB2" w:rsidRPr="00CB5CB2">
              <w:rPr>
                <w:rFonts w:ascii="Consolas" w:eastAsia="굴림" w:hAnsi="Consolas" w:cs="굴림"/>
                <w:color w:val="098658"/>
                <w:sz w:val="24"/>
                <w:szCs w:val="24"/>
              </w:rPr>
              <w:t>255</w:t>
            </w:r>
            <w:r w:rsidR="00CB5CB2" w:rsidRPr="00CB5CB2">
              <w:rPr>
                <w:rFonts w:ascii="Consolas" w:eastAsia="굴림" w:hAnsi="Consolas" w:cs="굴림"/>
                <w:color w:val="000000"/>
                <w:sz w:val="24"/>
                <w:szCs w:val="24"/>
              </w:rPr>
              <w:t xml:space="preserve">) </w:t>
            </w:r>
            <w:r w:rsidR="00CB5CB2">
              <w:rPr>
                <w:rFonts w:hint="eastAsia"/>
                <w:sz w:val="24"/>
                <w:szCs w:val="24"/>
              </w:rPr>
              <w:t>인 마스크 이미지를 생성한다.</w:t>
            </w:r>
            <w:r w:rsidR="00CB5CB2">
              <w:rPr>
                <w:sz w:val="24"/>
                <w:szCs w:val="24"/>
              </w:rPr>
              <w:t xml:space="preserve"> </w:t>
            </w:r>
            <w:r w:rsidR="00CB5CB2">
              <w:rPr>
                <w:rFonts w:hint="eastAsia"/>
                <w:sz w:val="24"/>
                <w:szCs w:val="24"/>
              </w:rPr>
              <w:t>그런 다음,</w:t>
            </w:r>
            <w:r w:rsidR="00CB5CB2">
              <w:rPr>
                <w:sz w:val="24"/>
                <w:szCs w:val="24"/>
              </w:rPr>
              <w:t xml:space="preserve"> cv2.bitwise_and</w:t>
            </w:r>
            <w:r w:rsidR="00CB5CB2">
              <w:rPr>
                <w:rFonts w:hint="eastAsia"/>
                <w:sz w:val="24"/>
                <w:szCs w:val="24"/>
              </w:rPr>
              <w:t xml:space="preserve">함수로 </w:t>
            </w:r>
            <w:r>
              <w:rPr>
                <w:rFonts w:hint="eastAsia"/>
                <w:sz w:val="24"/>
                <w:szCs w:val="24"/>
              </w:rPr>
              <w:t xml:space="preserve">전체 이미지 중 </w:t>
            </w:r>
            <w:r w:rsidR="00CB5CB2">
              <w:rPr>
                <w:rFonts w:hint="eastAsia"/>
                <w:sz w:val="24"/>
                <w:szCs w:val="24"/>
              </w:rPr>
              <w:t>마스크의 흰색</w:t>
            </w:r>
            <w:r>
              <w:rPr>
                <w:rFonts w:hint="eastAsia"/>
                <w:sz w:val="24"/>
                <w:szCs w:val="24"/>
              </w:rPr>
              <w:t>에 해당하는</w:t>
            </w:r>
            <w:r w:rsidR="00CB5CB2">
              <w:rPr>
                <w:rFonts w:hint="eastAsia"/>
                <w:sz w:val="24"/>
                <w:szCs w:val="24"/>
              </w:rPr>
              <w:t xml:space="preserve"> 부분만 추출</w:t>
            </w:r>
            <w:r>
              <w:rPr>
                <w:rFonts w:hint="eastAsia"/>
                <w:sz w:val="24"/>
                <w:szCs w:val="24"/>
              </w:rPr>
              <w:t>할 수 있다.</w:t>
            </w:r>
            <w:r>
              <w:rPr>
                <w:sz w:val="24"/>
                <w:szCs w:val="24"/>
              </w:rPr>
              <w:t xml:space="preserve"> </w:t>
            </w:r>
            <w:r w:rsidR="009B1EA9">
              <w:rPr>
                <w:rFonts w:hint="eastAsia"/>
                <w:sz w:val="24"/>
                <w:szCs w:val="24"/>
              </w:rPr>
              <w:t>추출된 이미지(양 눈</w:t>
            </w:r>
            <w:r w:rsidR="009B1EA9">
              <w:rPr>
                <w:sz w:val="24"/>
                <w:szCs w:val="24"/>
              </w:rPr>
              <w:t>)</w:t>
            </w:r>
            <w:r w:rsidR="009B1EA9">
              <w:rPr>
                <w:rFonts w:hint="eastAsia"/>
                <w:sz w:val="24"/>
                <w:szCs w:val="24"/>
              </w:rPr>
              <w:t xml:space="preserve">에 적당한 </w:t>
            </w:r>
            <w:proofErr w:type="spellStart"/>
            <w:r w:rsidR="009B1EA9">
              <w:rPr>
                <w:rFonts w:hint="eastAsia"/>
                <w:sz w:val="24"/>
                <w:szCs w:val="24"/>
              </w:rPr>
              <w:t>전처리과정을</w:t>
            </w:r>
            <w:proofErr w:type="spellEnd"/>
            <w:r w:rsidR="009B1EA9">
              <w:rPr>
                <w:rFonts w:hint="eastAsia"/>
                <w:sz w:val="24"/>
                <w:szCs w:val="24"/>
              </w:rPr>
              <w:t xml:space="preserve"> 거친 후,</w:t>
            </w:r>
            <w:r w:rsidR="009B1EA9">
              <w:rPr>
                <w:sz w:val="24"/>
                <w:szCs w:val="24"/>
              </w:rPr>
              <w:t xml:space="preserve"> Hough </w:t>
            </w:r>
            <w:r w:rsidR="009B1EA9">
              <w:rPr>
                <w:rFonts w:hint="eastAsia"/>
                <w:sz w:val="24"/>
                <w:szCs w:val="24"/>
              </w:rPr>
              <w:t>변환 알고리즘을 통해 원을 검출한다.</w:t>
            </w:r>
          </w:p>
          <w:p w14:paraId="6EDD4B59" w14:textId="3AA0995B" w:rsidR="001C3339" w:rsidRPr="003C38D2" w:rsidRDefault="003C38D2" w:rsidP="003C38D2">
            <w:pPr>
              <w:pStyle w:val="ae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  <w:r w:rsidRPr="003C38D2">
              <w:rPr>
                <w:sz w:val="24"/>
              </w:rPr>
              <w:t>‘</w:t>
            </w:r>
            <w:r w:rsidRPr="003C38D2">
              <w:rPr>
                <w:rFonts w:hint="eastAsia"/>
                <w:sz w:val="24"/>
              </w:rPr>
              <w:t>눈동자</w:t>
            </w:r>
            <w:r w:rsidRPr="003C38D2">
              <w:rPr>
                <w:sz w:val="24"/>
              </w:rPr>
              <w:t>’</w:t>
            </w:r>
            <w:proofErr w:type="spellStart"/>
            <w:r w:rsidRPr="003C38D2">
              <w:rPr>
                <w:rFonts w:hint="eastAsia"/>
                <w:sz w:val="24"/>
              </w:rPr>
              <w:t>로</w:t>
            </w:r>
            <w:proofErr w:type="spellEnd"/>
            <w:r w:rsidRPr="003C38D2">
              <w:rPr>
                <w:rFonts w:hint="eastAsia"/>
                <w:sz w:val="24"/>
              </w:rPr>
              <w:t xml:space="preserve"> 인식하는 기준은 오직 </w:t>
            </w:r>
            <w:r w:rsidRPr="003C38D2">
              <w:rPr>
                <w:sz w:val="24"/>
              </w:rPr>
              <w:t>‘</w:t>
            </w:r>
            <w:r w:rsidRPr="003C38D2">
              <w:rPr>
                <w:rFonts w:hint="eastAsia"/>
                <w:sz w:val="24"/>
              </w:rPr>
              <w:t xml:space="preserve">원 모양의 </w:t>
            </w:r>
            <w:proofErr w:type="gramStart"/>
            <w:r w:rsidRPr="003C38D2">
              <w:rPr>
                <w:rFonts w:hint="eastAsia"/>
                <w:sz w:val="24"/>
              </w:rPr>
              <w:t>오브젝트</w:t>
            </w:r>
            <w:r w:rsidRPr="003C38D2">
              <w:rPr>
                <w:sz w:val="24"/>
              </w:rPr>
              <w:t>’</w:t>
            </w:r>
            <w:r w:rsidRPr="003C38D2">
              <w:rPr>
                <w:rFonts w:hint="eastAsia"/>
                <w:sz w:val="24"/>
              </w:rPr>
              <w:t xml:space="preserve"> 뿐이기</w:t>
            </w:r>
            <w:proofErr w:type="gramEnd"/>
            <w:r w:rsidRPr="003C38D2">
              <w:rPr>
                <w:rFonts w:hint="eastAsia"/>
                <w:sz w:val="24"/>
              </w:rPr>
              <w:t xml:space="preserve"> 때문에 인식률이 저조할 가능성이 </w:t>
            </w:r>
            <w:r>
              <w:rPr>
                <w:rFonts w:hint="eastAsia"/>
                <w:sz w:val="24"/>
              </w:rPr>
              <w:t>높다</w:t>
            </w:r>
            <w:r w:rsidRPr="003C38D2">
              <w:rPr>
                <w:rFonts w:hint="eastAsia"/>
                <w:sz w:val="24"/>
              </w:rPr>
              <w:t>.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이 함수에서는 </w:t>
            </w:r>
            <w:r w:rsidRPr="003C38D2">
              <w:rPr>
                <w:sz w:val="24"/>
              </w:rPr>
              <w:t>Canny</w:t>
            </w:r>
            <w:r w:rsidRPr="003C38D2">
              <w:rPr>
                <w:rFonts w:hint="eastAsia"/>
                <w:sz w:val="24"/>
              </w:rPr>
              <w:t xml:space="preserve">엣지 검출 </w:t>
            </w:r>
            <w:r w:rsidRPr="003C38D2">
              <w:rPr>
                <w:sz w:val="24"/>
              </w:rPr>
              <w:t>+ Hough</w:t>
            </w:r>
            <w:r w:rsidRPr="003C38D2">
              <w:rPr>
                <w:rFonts w:hint="eastAsia"/>
                <w:sz w:val="24"/>
              </w:rPr>
              <w:t>변환 알고리즘과 같은 단순 영상처리 기법을 사용하였지만,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눈동자를 정확하게 추정하기 위한 다른 방법으로 </w:t>
            </w:r>
            <w:proofErr w:type="spellStart"/>
            <w:r w:rsidRPr="003C38D2">
              <w:rPr>
                <w:rFonts w:hint="eastAsia"/>
                <w:sz w:val="24"/>
              </w:rPr>
              <w:t>딥러닝</w:t>
            </w:r>
            <w:proofErr w:type="spellEnd"/>
            <w:r w:rsidRPr="003C38D2">
              <w:rPr>
                <w:rFonts w:hint="eastAsia"/>
                <w:sz w:val="24"/>
              </w:rPr>
              <w:t>,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랜덤 </w:t>
            </w:r>
            <w:proofErr w:type="spellStart"/>
            <w:r w:rsidRPr="003C38D2">
              <w:rPr>
                <w:rFonts w:hint="eastAsia"/>
                <w:sz w:val="24"/>
              </w:rPr>
              <w:t>포레스트</w:t>
            </w:r>
            <w:proofErr w:type="spellEnd"/>
            <w:r w:rsidRPr="003C38D2">
              <w:rPr>
                <w:rFonts w:hint="eastAsia"/>
                <w:sz w:val="24"/>
              </w:rPr>
              <w:t>,</w:t>
            </w:r>
            <w:r w:rsidRPr="003C38D2">
              <w:rPr>
                <w:sz w:val="24"/>
              </w:rPr>
              <w:t xml:space="preserve"> </w:t>
            </w:r>
            <w:proofErr w:type="spellStart"/>
            <w:r w:rsidRPr="003C38D2">
              <w:rPr>
                <w:rFonts w:hint="eastAsia"/>
                <w:sz w:val="24"/>
              </w:rPr>
              <w:t>클러스팅</w:t>
            </w:r>
            <w:proofErr w:type="spellEnd"/>
            <w:r w:rsidRPr="003C38D2">
              <w:rPr>
                <w:rFonts w:hint="eastAsia"/>
                <w:sz w:val="24"/>
              </w:rPr>
              <w:t xml:space="preserve"> 알고리즘 등을 사용할 수도 있겠다.</w:t>
            </w:r>
          </w:p>
          <w:p w14:paraId="1610BE19" w14:textId="1D3F894C" w:rsidR="003C38D2" w:rsidRDefault="001C3339" w:rsidP="003C38D2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3C38D2" w:rsidRPr="003C38D2">
              <w:rPr>
                <w:rFonts w:hint="eastAsia"/>
                <w:sz w:val="24"/>
              </w:rPr>
              <w:t xml:space="preserve">마스크 이미지의 전처리 과정과 </w:t>
            </w:r>
            <w:proofErr w:type="spellStart"/>
            <w:r w:rsidR="003C38D2" w:rsidRPr="003C38D2">
              <w:rPr>
                <w:rFonts w:hint="eastAsia"/>
                <w:sz w:val="24"/>
              </w:rPr>
              <w:t>HoughCircles</w:t>
            </w:r>
            <w:proofErr w:type="spellEnd"/>
            <w:r w:rsidR="003C38D2" w:rsidRPr="003C38D2">
              <w:rPr>
                <w:rFonts w:hint="eastAsia"/>
                <w:sz w:val="24"/>
              </w:rPr>
              <w:t xml:space="preserve">함수의 </w:t>
            </w:r>
            <w:proofErr w:type="spellStart"/>
            <w:r w:rsidR="003C38D2" w:rsidRPr="003C38D2">
              <w:rPr>
                <w:rFonts w:hint="eastAsia"/>
                <w:sz w:val="24"/>
              </w:rPr>
              <w:t>파라미터</w:t>
            </w:r>
            <w:proofErr w:type="spellEnd"/>
            <w:r w:rsidR="003C38D2" w:rsidRPr="003C38D2">
              <w:rPr>
                <w:rFonts w:hint="eastAsia"/>
                <w:sz w:val="24"/>
              </w:rPr>
              <w:t xml:space="preserve"> 값에 따라 인식률이 다르게 나타난다.</w:t>
            </w:r>
            <w:r w:rsidR="003C38D2" w:rsidRPr="003C38D2">
              <w:rPr>
                <w:sz w:val="24"/>
              </w:rPr>
              <w:t xml:space="preserve"> </w:t>
            </w:r>
            <w:r w:rsidR="009B1EA9">
              <w:rPr>
                <w:rFonts w:hint="eastAsia"/>
                <w:sz w:val="24"/>
              </w:rPr>
              <w:t>(</w:t>
            </w:r>
            <w:r w:rsidR="003C38D2" w:rsidRPr="003C38D2">
              <w:rPr>
                <w:rFonts w:hint="eastAsia"/>
                <w:sz w:val="24"/>
              </w:rPr>
              <w:t>위 코드에서 닫힘_</w:t>
            </w:r>
            <w:proofErr w:type="spellStart"/>
            <w:r w:rsidR="003C38D2" w:rsidRPr="003C38D2">
              <w:rPr>
                <w:rFonts w:hint="eastAsia"/>
                <w:sz w:val="24"/>
              </w:rPr>
              <w:t>모폴로지연산은</w:t>
            </w:r>
            <w:proofErr w:type="spellEnd"/>
            <w:r w:rsidR="003C38D2" w:rsidRPr="003C38D2">
              <w:rPr>
                <w:rFonts w:hint="eastAsia"/>
                <w:sz w:val="24"/>
              </w:rPr>
              <w:t xml:space="preserve"> 효과적인 </w:t>
            </w:r>
            <w:proofErr w:type="spellStart"/>
            <w:r w:rsidR="003C38D2" w:rsidRPr="003C38D2">
              <w:rPr>
                <w:rFonts w:hint="eastAsia"/>
                <w:sz w:val="24"/>
              </w:rPr>
              <w:t>노이즈</w:t>
            </w:r>
            <w:proofErr w:type="spellEnd"/>
            <w:r w:rsidR="003C38D2" w:rsidRPr="003C38D2">
              <w:rPr>
                <w:rFonts w:hint="eastAsia"/>
                <w:sz w:val="24"/>
              </w:rPr>
              <w:t xml:space="preserve"> 제거를 위해 사용하였으나 의외로 없는 경우가 더 인식이 잘 되어 주석처리</w:t>
            </w:r>
            <w:r w:rsidR="003C38D2" w:rsidRPr="003C38D2">
              <w:rPr>
                <w:sz w:val="24"/>
              </w:rPr>
              <w:t xml:space="preserve"> </w:t>
            </w:r>
            <w:r w:rsidR="003C38D2" w:rsidRPr="003C38D2">
              <w:rPr>
                <w:rFonts w:hint="eastAsia"/>
                <w:sz w:val="24"/>
              </w:rPr>
              <w:t xml:space="preserve">하였다. </w:t>
            </w:r>
            <w:r w:rsidR="009B1EA9">
              <w:rPr>
                <w:sz w:val="24"/>
              </w:rPr>
              <w:t>)</w:t>
            </w:r>
          </w:p>
          <w:p w14:paraId="23CECF89" w14:textId="77777777" w:rsidR="003C38D2" w:rsidRPr="003C38D2" w:rsidRDefault="003C38D2" w:rsidP="003C38D2">
            <w:pPr>
              <w:pStyle w:val="ae"/>
              <w:rPr>
                <w:sz w:val="24"/>
              </w:rPr>
            </w:pPr>
          </w:p>
          <w:p w14:paraId="4FFC7DE8" w14:textId="77777777" w:rsidR="003C38D2" w:rsidRPr="003C38D2" w:rsidRDefault="003C38D2" w:rsidP="001C3339">
            <w:pPr>
              <w:pStyle w:val="ae"/>
              <w:jc w:val="center"/>
              <w:rPr>
                <w:sz w:val="24"/>
              </w:rPr>
            </w:pPr>
            <w:r w:rsidRPr="003C38D2">
              <w:rPr>
                <w:noProof/>
                <w:sz w:val="24"/>
              </w:rPr>
              <w:drawing>
                <wp:inline distT="0" distB="0" distL="0" distR="0" wp14:anchorId="4725F9F6" wp14:editId="16F322C5">
                  <wp:extent cx="5731510" cy="1007745"/>
                  <wp:effectExtent l="0" t="0" r="2540" b="190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6FD88" w14:textId="3981899F" w:rsid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rFonts w:hint="eastAsia"/>
                <w:sz w:val="24"/>
              </w:rPr>
              <w:t xml:space="preserve">검출된 </w:t>
            </w:r>
            <w:r w:rsidRPr="003C38D2">
              <w:rPr>
                <w:sz w:val="24"/>
              </w:rPr>
              <w:t>circles</w:t>
            </w:r>
            <w:r w:rsidRPr="003C38D2">
              <w:rPr>
                <w:rFonts w:hint="eastAsia"/>
                <w:sz w:val="24"/>
              </w:rPr>
              <w:t xml:space="preserve">를 입력 </w:t>
            </w:r>
            <w:r w:rsidR="00567969">
              <w:rPr>
                <w:rFonts w:hint="eastAsia"/>
                <w:sz w:val="24"/>
              </w:rPr>
              <w:t xml:space="preserve">받은 뒤 </w:t>
            </w:r>
            <w:r w:rsidR="0016219F">
              <w:rPr>
                <w:sz w:val="24"/>
              </w:rPr>
              <w:t>cv2.</w:t>
            </w:r>
            <w:r w:rsidR="00567969">
              <w:rPr>
                <w:sz w:val="24"/>
              </w:rPr>
              <w:t>circle</w:t>
            </w:r>
            <w:r w:rsidR="00567969">
              <w:rPr>
                <w:rFonts w:hint="eastAsia"/>
                <w:sz w:val="24"/>
              </w:rPr>
              <w:t>함수를 이용해 중심점의 좌표,</w:t>
            </w:r>
            <w:r w:rsidR="00567969">
              <w:rPr>
                <w:sz w:val="24"/>
              </w:rPr>
              <w:t xml:space="preserve"> </w:t>
            </w:r>
            <w:r w:rsidR="00567969">
              <w:rPr>
                <w:rFonts w:hint="eastAsia"/>
                <w:sz w:val="24"/>
              </w:rPr>
              <w:t xml:space="preserve">반지름으로 </w:t>
            </w:r>
            <w:r w:rsidR="00567969">
              <w:rPr>
                <w:sz w:val="24"/>
              </w:rPr>
              <w:t>line</w:t>
            </w:r>
            <w:r w:rsidR="00567969">
              <w:rPr>
                <w:rFonts w:hint="eastAsia"/>
                <w:sz w:val="24"/>
              </w:rPr>
              <w:t>은 계산해 알맞은 이미지</w:t>
            </w:r>
            <w:r w:rsidRPr="003C38D2">
              <w:rPr>
                <w:rFonts w:hint="eastAsia"/>
                <w:sz w:val="24"/>
              </w:rPr>
              <w:t xml:space="preserve"> 위</w:t>
            </w:r>
            <w:r w:rsidR="00567969">
              <w:rPr>
                <w:rFonts w:hint="eastAsia"/>
                <w:sz w:val="24"/>
              </w:rPr>
              <w:t>치</w:t>
            </w:r>
            <w:r w:rsidRPr="003C38D2">
              <w:rPr>
                <w:rFonts w:hint="eastAsia"/>
                <w:sz w:val="24"/>
              </w:rPr>
              <w:t>에 원의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윤곽선을 그리는 함수.</w:t>
            </w:r>
          </w:p>
          <w:p w14:paraId="779603CD" w14:textId="77777777" w:rsidR="001C3339" w:rsidRPr="003C38D2" w:rsidRDefault="001C3339" w:rsidP="003C38D2">
            <w:pPr>
              <w:pStyle w:val="ae"/>
              <w:rPr>
                <w:sz w:val="24"/>
              </w:rPr>
            </w:pPr>
          </w:p>
          <w:p w14:paraId="03E9127E" w14:textId="77777777" w:rsidR="003C38D2" w:rsidRPr="003C38D2" w:rsidRDefault="003C38D2" w:rsidP="003C38D2">
            <w:pPr>
              <w:pStyle w:val="ae"/>
              <w:jc w:val="center"/>
              <w:rPr>
                <w:sz w:val="24"/>
              </w:rPr>
            </w:pPr>
            <w:r w:rsidRPr="003C38D2">
              <w:rPr>
                <w:noProof/>
                <w:sz w:val="24"/>
              </w:rPr>
              <w:lastRenderedPageBreak/>
              <w:drawing>
                <wp:inline distT="0" distB="0" distL="0" distR="0" wp14:anchorId="08898F39" wp14:editId="2846E49E">
                  <wp:extent cx="5577346" cy="7117080"/>
                  <wp:effectExtent l="0" t="0" r="4445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4790" cy="7126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771536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r w:rsidRPr="003C38D2">
              <w:rPr>
                <w:sz w:val="24"/>
              </w:rPr>
              <w:t xml:space="preserve">Main </w:t>
            </w:r>
            <w:r w:rsidRPr="003C38D2">
              <w:rPr>
                <w:rFonts w:hint="eastAsia"/>
                <w:sz w:val="24"/>
              </w:rPr>
              <w:t>코드</w:t>
            </w:r>
            <w:r w:rsidRPr="003C38D2">
              <w:rPr>
                <w:sz w:val="24"/>
              </w:rPr>
              <w:t xml:space="preserve">. </w:t>
            </w:r>
          </w:p>
          <w:p w14:paraId="36757D41" w14:textId="77777777" w:rsidR="003C38D2" w:rsidRPr="003C38D2" w:rsidRDefault="003C38D2" w:rsidP="003C38D2">
            <w:pPr>
              <w:pStyle w:val="ae"/>
              <w:rPr>
                <w:sz w:val="24"/>
              </w:rPr>
            </w:pPr>
            <w:proofErr w:type="spellStart"/>
            <w:r w:rsidRPr="003C38D2">
              <w:rPr>
                <w:sz w:val="24"/>
              </w:rPr>
              <w:t>D</w:t>
            </w:r>
            <w:r w:rsidRPr="003C38D2">
              <w:rPr>
                <w:rFonts w:hint="eastAsia"/>
                <w:sz w:val="24"/>
              </w:rPr>
              <w:t>lib</w:t>
            </w:r>
            <w:proofErr w:type="spellEnd"/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라이브러리로부터 얼굴 인식 모델과 인식기를 불러와 초기화.</w:t>
            </w:r>
          </w:p>
          <w:p w14:paraId="548B69B2" w14:textId="2D1BB468" w:rsidR="00224A77" w:rsidRDefault="003C38D2" w:rsidP="00224A77">
            <w:pPr>
              <w:pStyle w:val="ae"/>
              <w:rPr>
                <w:sz w:val="24"/>
              </w:rPr>
            </w:pPr>
            <w:proofErr w:type="spellStart"/>
            <w:r w:rsidRPr="003C38D2">
              <w:rPr>
                <w:rFonts w:hint="eastAsia"/>
                <w:sz w:val="24"/>
              </w:rPr>
              <w:t>웹캠을</w:t>
            </w:r>
            <w:proofErr w:type="spellEnd"/>
            <w:r w:rsidRPr="003C38D2">
              <w:rPr>
                <w:rFonts w:hint="eastAsia"/>
                <w:sz w:val="24"/>
              </w:rPr>
              <w:t xml:space="preserve"> 열고 찍히는 영상의 매 프레임마다 얼굴의 </w:t>
            </w:r>
            <w:proofErr w:type="spellStart"/>
            <w:r w:rsidRPr="003C38D2">
              <w:rPr>
                <w:rFonts w:hint="eastAsia"/>
                <w:sz w:val="24"/>
              </w:rPr>
              <w:t>랜드마크를</w:t>
            </w:r>
            <w:proofErr w:type="spellEnd"/>
            <w:r w:rsidRPr="003C38D2">
              <w:rPr>
                <w:rFonts w:hint="eastAsia"/>
                <w:sz w:val="24"/>
              </w:rPr>
              <w:t xml:space="preserve"> 검출,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양 눈의 좌표 리스트 생성 후 눈동자 검출 함수와 원 그리는 함수를 통해 실시간으로 영상 위에 검출된 눈동자를 그리는 기능을 수행한다.</w:t>
            </w:r>
            <w:r w:rsidR="00224A77">
              <w:rPr>
                <w:sz w:val="24"/>
              </w:rPr>
              <w:t xml:space="preserve"> </w:t>
            </w:r>
            <w:r w:rsidR="00224A77">
              <w:rPr>
                <w:rFonts w:hint="eastAsia"/>
                <w:sz w:val="24"/>
              </w:rPr>
              <w:t xml:space="preserve"> </w:t>
            </w:r>
            <w:r w:rsidR="00224A77">
              <w:rPr>
                <w:sz w:val="24"/>
              </w:rPr>
              <w:t xml:space="preserve">  [</w:t>
            </w:r>
            <w:r w:rsidR="00224A77">
              <w:rPr>
                <w:rFonts w:hint="eastAsia"/>
                <w:sz w:val="24"/>
              </w:rPr>
              <w:t>참고]</w:t>
            </w:r>
            <w:r w:rsidR="00224A77">
              <w:rPr>
                <w:sz w:val="24"/>
              </w:rPr>
              <w:t xml:space="preserve"> </w:t>
            </w:r>
            <w:hyperlink r:id="rId12" w:history="1">
              <w:r w:rsidR="00224A77">
                <w:rPr>
                  <w:rStyle w:val="affffb"/>
                </w:rPr>
                <w:t>New chat (openai.com)</w:t>
              </w:r>
            </w:hyperlink>
          </w:p>
          <w:p w14:paraId="3A383BD8" w14:textId="77777777" w:rsidR="001C3339" w:rsidRPr="003C38D2" w:rsidRDefault="001C3339" w:rsidP="003C38D2">
            <w:pPr>
              <w:pStyle w:val="ae"/>
              <w:rPr>
                <w:sz w:val="24"/>
              </w:rPr>
            </w:pPr>
          </w:p>
          <w:p w14:paraId="2C20A302" w14:textId="1A5CACC8" w:rsidR="001C3339" w:rsidRDefault="001C3339" w:rsidP="003C38D2">
            <w:pPr>
              <w:pStyle w:val="ae"/>
              <w:rPr>
                <w:sz w:val="24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986020" wp14:editId="5AACA41C">
                      <wp:extent cx="1493949" cy="0"/>
                      <wp:effectExtent l="0" t="19050" r="30480" b="19050"/>
                      <wp:docPr id="10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56151D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Lnb/9EPAgAAKw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48D4E66" w14:textId="77777777" w:rsidR="001C3339" w:rsidRPr="003C38D2" w:rsidRDefault="001C3339" w:rsidP="001C3339">
            <w:r w:rsidRPr="003C38D2">
              <w:rPr>
                <w:rFonts w:hint="eastAsia"/>
              </w:rPr>
              <w:t xml:space="preserve">실행 </w:t>
            </w:r>
            <w:proofErr w:type="gramStart"/>
            <w:r w:rsidRPr="003C38D2">
              <w:rPr>
                <w:rFonts w:hint="eastAsia"/>
              </w:rPr>
              <w:t xml:space="preserve">결과 </w:t>
            </w:r>
            <w:r w:rsidRPr="003C38D2">
              <w:t>:</w:t>
            </w:r>
            <w:proofErr w:type="gramEnd"/>
          </w:p>
          <w:p w14:paraId="416F8FEB" w14:textId="4ADB797C" w:rsidR="002278C4" w:rsidRDefault="001C3339" w:rsidP="001C3339">
            <w:pPr>
              <w:pStyle w:val="ae"/>
              <w:rPr>
                <w:sz w:val="24"/>
              </w:rPr>
            </w:pPr>
            <w:proofErr w:type="spellStart"/>
            <w:r w:rsidRPr="003C38D2">
              <w:rPr>
                <w:rFonts w:hint="eastAsia"/>
                <w:sz w:val="24"/>
              </w:rPr>
              <w:t>dlib</w:t>
            </w:r>
            <w:proofErr w:type="spellEnd"/>
            <w:r w:rsidRPr="003C38D2">
              <w:rPr>
                <w:rFonts w:hint="eastAsia"/>
                <w:sz w:val="24"/>
              </w:rPr>
              <w:t xml:space="preserve">모듈로 얼굴의 </w:t>
            </w:r>
            <w:r w:rsidRPr="003C38D2">
              <w:rPr>
                <w:sz w:val="24"/>
              </w:rPr>
              <w:t>68</w:t>
            </w:r>
            <w:r w:rsidRPr="003C38D2">
              <w:rPr>
                <w:rFonts w:hint="eastAsia"/>
                <w:sz w:val="24"/>
              </w:rPr>
              <w:t xml:space="preserve">개의 </w:t>
            </w:r>
            <w:proofErr w:type="spellStart"/>
            <w:r w:rsidRPr="003C38D2">
              <w:rPr>
                <w:rFonts w:hint="eastAsia"/>
                <w:sz w:val="24"/>
              </w:rPr>
              <w:t>랜드마크를</w:t>
            </w:r>
            <w:proofErr w:type="spellEnd"/>
            <w:r w:rsidRPr="003C38D2">
              <w:rPr>
                <w:rFonts w:hint="eastAsia"/>
                <w:sz w:val="24"/>
              </w:rPr>
              <w:t xml:space="preserve"> 찍어 실시간으로 보여주는 기능은 높은 인식률과 </w:t>
            </w:r>
            <w:proofErr w:type="spellStart"/>
            <w:r w:rsidR="002278C4">
              <w:rPr>
                <w:rFonts w:hint="eastAsia"/>
                <w:sz w:val="24"/>
              </w:rPr>
              <w:t>추적율</w:t>
            </w:r>
            <w:r w:rsidRPr="003C38D2">
              <w:rPr>
                <w:rFonts w:hint="eastAsia"/>
                <w:sz w:val="24"/>
              </w:rPr>
              <w:t>을</w:t>
            </w:r>
            <w:proofErr w:type="spellEnd"/>
            <w:r w:rsidRPr="003C38D2">
              <w:rPr>
                <w:rFonts w:hint="eastAsia"/>
                <w:sz w:val="24"/>
              </w:rPr>
              <w:t xml:space="preserve"> 보였지만 위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함수로 구현한 눈동자 검출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>기능은 예상한 것과 같이 확연히 낮은 인식률과 추적 정도를 보였다.</w:t>
            </w:r>
            <w:r w:rsidRPr="003C38D2">
              <w:rPr>
                <w:sz w:val="24"/>
              </w:rPr>
              <w:t xml:space="preserve"> </w:t>
            </w:r>
            <w:r w:rsidR="00D45EFD">
              <w:rPr>
                <w:rFonts w:hint="eastAsia"/>
                <w:sz w:val="24"/>
              </w:rPr>
              <w:t xml:space="preserve">이유는 input의 다양한 또는 복잡한 경우를 고려하지 않고서 Hough변환 알고리즘에만 의존한 </w:t>
            </w:r>
            <w:r w:rsidR="00D45EFD">
              <w:rPr>
                <w:sz w:val="24"/>
              </w:rPr>
              <w:t>‘</w:t>
            </w:r>
            <w:r w:rsidR="00D45EFD">
              <w:rPr>
                <w:rFonts w:hint="eastAsia"/>
                <w:sz w:val="24"/>
              </w:rPr>
              <w:t>약한 인식 기준</w:t>
            </w:r>
            <w:r w:rsidR="00D45EFD">
              <w:rPr>
                <w:sz w:val="24"/>
              </w:rPr>
              <w:t>’</w:t>
            </w:r>
            <w:r w:rsidR="00D45EFD">
              <w:rPr>
                <w:rFonts w:hint="eastAsia"/>
                <w:sz w:val="24"/>
              </w:rPr>
              <w:t>을 세웠기 때문이라고 생각한다.</w:t>
            </w:r>
            <w:r w:rsidR="002278C4">
              <w:rPr>
                <w:rFonts w:hint="eastAsia"/>
                <w:sz w:val="24"/>
              </w:rPr>
              <w:t xml:space="preserve"> 눈에서 눈동자가 완전히 드러나지 않을 경우</w:t>
            </w:r>
            <w:r w:rsidR="00D45EFD">
              <w:rPr>
                <w:rFonts w:hint="eastAsia"/>
                <w:sz w:val="24"/>
              </w:rPr>
              <w:t>, 안면이 정면에서 벗어났을 경우 등 다양한 경우 인식에 실패하였다.</w:t>
            </w:r>
          </w:p>
          <w:p w14:paraId="46CF5902" w14:textId="77777777" w:rsidR="00D45EFD" w:rsidRDefault="00D45EFD" w:rsidP="001C3339">
            <w:pPr>
              <w:pStyle w:val="ae"/>
              <w:rPr>
                <w:sz w:val="24"/>
              </w:rPr>
            </w:pPr>
          </w:p>
          <w:p w14:paraId="4CFDF1B1" w14:textId="77777777" w:rsidR="00D45EFD" w:rsidRDefault="00D45EFD" w:rsidP="00D45EFD">
            <w:pPr>
              <w:pStyle w:val="ae"/>
              <w:rPr>
                <w:sz w:val="24"/>
              </w:rPr>
            </w:pPr>
            <w:r w:rsidRPr="00240586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03F751D" wp14:editId="6D7C879D">
                      <wp:extent cx="1493949" cy="0"/>
                      <wp:effectExtent l="0" t="19050" r="30480" b="19050"/>
                      <wp:docPr id="11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94B373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52DFC93" w14:textId="5E39389F" w:rsidR="00D45EFD" w:rsidRPr="003C38D2" w:rsidRDefault="00D45EFD" w:rsidP="00D45EFD">
            <w:r>
              <w:rPr>
                <w:rFonts w:hint="eastAsia"/>
              </w:rPr>
              <w:t xml:space="preserve">개선할 점 </w:t>
            </w:r>
            <w:r>
              <w:t xml:space="preserve">or </w:t>
            </w:r>
            <w:r w:rsidR="00BC447F">
              <w:rPr>
                <w:rFonts w:hint="eastAsia"/>
              </w:rPr>
              <w:t xml:space="preserve">다음 </w:t>
            </w:r>
            <w:proofErr w:type="gramStart"/>
            <w:r>
              <w:rPr>
                <w:rFonts w:hint="eastAsia"/>
              </w:rPr>
              <w:t>목표</w:t>
            </w:r>
            <w:r w:rsidRPr="003C38D2">
              <w:rPr>
                <w:rFonts w:hint="eastAsia"/>
              </w:rPr>
              <w:t xml:space="preserve"> </w:t>
            </w:r>
            <w:r w:rsidRPr="003C38D2">
              <w:t>:</w:t>
            </w:r>
            <w:proofErr w:type="gramEnd"/>
          </w:p>
          <w:p w14:paraId="09897C55" w14:textId="77777777" w:rsidR="002278C4" w:rsidRPr="002278C4" w:rsidRDefault="002278C4" w:rsidP="001C3339">
            <w:pPr>
              <w:pStyle w:val="ae"/>
              <w:rPr>
                <w:sz w:val="24"/>
              </w:rPr>
            </w:pPr>
          </w:p>
          <w:p w14:paraId="3926F31E" w14:textId="77777777" w:rsidR="001C3339" w:rsidRDefault="001C3339" w:rsidP="003C38D2">
            <w:pPr>
              <w:pStyle w:val="ae"/>
              <w:rPr>
                <w:sz w:val="24"/>
              </w:rPr>
            </w:pPr>
            <w:r w:rsidRPr="003C38D2">
              <w:rPr>
                <w:rFonts w:hint="eastAsia"/>
                <w:sz w:val="24"/>
              </w:rPr>
              <w:t>인식률 개선을 위해서는</w:t>
            </w:r>
            <w:r w:rsidRPr="003C38D2">
              <w:rPr>
                <w:sz w:val="24"/>
              </w:rPr>
              <w:t xml:space="preserve"> </w:t>
            </w:r>
            <w:r w:rsidRPr="003C38D2">
              <w:rPr>
                <w:rFonts w:hint="eastAsia"/>
                <w:sz w:val="24"/>
              </w:rPr>
              <w:t xml:space="preserve">앞서 언급한 </w:t>
            </w:r>
            <w:proofErr w:type="spellStart"/>
            <w:r w:rsidR="00D45EFD">
              <w:rPr>
                <w:rFonts w:hint="eastAsia"/>
                <w:sz w:val="24"/>
              </w:rPr>
              <w:t>딥러닝</w:t>
            </w:r>
            <w:proofErr w:type="spellEnd"/>
            <w:r w:rsidR="00D45EFD">
              <w:rPr>
                <w:rFonts w:hint="eastAsia"/>
                <w:sz w:val="24"/>
              </w:rPr>
              <w:t xml:space="preserve"> 또는 클러스터 알고리즘</w:t>
            </w:r>
            <w:r w:rsidRPr="003C38D2">
              <w:rPr>
                <w:rFonts w:hint="eastAsia"/>
                <w:sz w:val="24"/>
              </w:rPr>
              <w:t xml:space="preserve"> 같은 다른 방식을 사용하는 것도 고려해야 할 것이다.</w:t>
            </w:r>
            <w:r w:rsidR="00567969">
              <w:rPr>
                <w:sz w:val="24"/>
              </w:rPr>
              <w:t xml:space="preserve"> </w:t>
            </w:r>
          </w:p>
          <w:p w14:paraId="12A36955" w14:textId="77777777" w:rsidR="00BC447F" w:rsidRDefault="00BC447F" w:rsidP="003C38D2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다음</w:t>
            </w:r>
            <w:r w:rsidR="00F64ED3">
              <w:rPr>
                <w:rFonts w:hint="eastAsia"/>
                <w:sz w:val="24"/>
              </w:rPr>
              <w:t xml:space="preserve"> 연구에는 인식률 개선을 위한 다른 객체인식 방법을 찾아</w:t>
            </w:r>
            <w:r w:rsidR="003B2F67">
              <w:rPr>
                <w:rFonts w:hint="eastAsia"/>
                <w:sz w:val="24"/>
              </w:rPr>
              <w:t>보며 프로그램을 수정하고</w:t>
            </w:r>
            <w:r w:rsidR="00F64ED3">
              <w:rPr>
                <w:rFonts w:hint="eastAsia"/>
                <w:sz w:val="24"/>
              </w:rPr>
              <w:t>,</w:t>
            </w:r>
            <w:r w:rsidR="00F64ED3">
              <w:rPr>
                <w:sz w:val="24"/>
              </w:rPr>
              <w:t xml:space="preserve"> </w:t>
            </w:r>
            <w:r w:rsidR="003B2F67">
              <w:rPr>
                <w:rFonts w:hint="eastAsia"/>
                <w:sz w:val="24"/>
              </w:rPr>
              <w:t xml:space="preserve">연구 목표인 </w:t>
            </w:r>
            <w:proofErr w:type="spellStart"/>
            <w:r w:rsidR="003B2F67">
              <w:rPr>
                <w:rFonts w:hint="eastAsia"/>
                <w:sz w:val="24"/>
              </w:rPr>
              <w:t>아이트</w:t>
            </w:r>
            <w:r w:rsidR="00C9170A">
              <w:rPr>
                <w:rFonts w:hint="eastAsia"/>
                <w:sz w:val="24"/>
              </w:rPr>
              <w:t>래</w:t>
            </w:r>
            <w:r w:rsidR="003B2F67">
              <w:rPr>
                <w:rFonts w:hint="eastAsia"/>
                <w:sz w:val="24"/>
              </w:rPr>
              <w:t>킹</w:t>
            </w:r>
            <w:proofErr w:type="spellEnd"/>
            <w:r w:rsidR="003B2F67">
              <w:rPr>
                <w:rFonts w:hint="eastAsia"/>
                <w:sz w:val="24"/>
              </w:rPr>
              <w:t xml:space="preserve"> 기술을 이용해 구체적으로 어느 목적으로, 어떻게 활용 시킬지 계획할 예정이다.</w:t>
            </w:r>
          </w:p>
          <w:p w14:paraId="118B3832" w14:textId="652545AA" w:rsidR="00DB21C1" w:rsidRPr="00BC447F" w:rsidRDefault="00DB21C1" w:rsidP="003C38D2">
            <w:pPr>
              <w:pStyle w:val="ae"/>
              <w:rPr>
                <w:sz w:val="24"/>
              </w:rPr>
            </w:pPr>
          </w:p>
        </w:tc>
      </w:tr>
    </w:tbl>
    <w:p w14:paraId="09F7F516" w14:textId="05B1D615" w:rsidR="00A24B71" w:rsidRPr="00240586" w:rsidRDefault="00A24B71" w:rsidP="00DF027C"/>
    <w:sectPr w:rsidR="00A24B71" w:rsidRPr="00240586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CCAEC" w14:textId="77777777" w:rsidR="00B569EE" w:rsidRDefault="00B569EE">
      <w:r>
        <w:separator/>
      </w:r>
    </w:p>
    <w:p w14:paraId="58D1A124" w14:textId="77777777" w:rsidR="00B569EE" w:rsidRDefault="00B569EE"/>
  </w:endnote>
  <w:endnote w:type="continuationSeparator" w:id="0">
    <w:p w14:paraId="463C6F40" w14:textId="77777777" w:rsidR="00B569EE" w:rsidRDefault="00B569EE">
      <w:r>
        <w:continuationSeparator/>
      </w:r>
    </w:p>
    <w:p w14:paraId="1784B81A" w14:textId="77777777" w:rsidR="00B569EE" w:rsidRDefault="00B56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64119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8B0CDC">
          <w:rPr>
            <w:noProof/>
            <w:lang w:val="ko-KR" w:bidi="ko-KR"/>
          </w:rPr>
          <w:t>4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51BC5431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690CB" w14:textId="77777777" w:rsidR="00B569EE" w:rsidRDefault="00B569EE">
      <w:r>
        <w:separator/>
      </w:r>
    </w:p>
    <w:p w14:paraId="61FD84B9" w14:textId="77777777" w:rsidR="00B569EE" w:rsidRDefault="00B569EE"/>
  </w:footnote>
  <w:footnote w:type="continuationSeparator" w:id="0">
    <w:p w14:paraId="1A65AC40" w14:textId="77777777" w:rsidR="00B569EE" w:rsidRDefault="00B569EE">
      <w:r>
        <w:continuationSeparator/>
      </w:r>
    </w:p>
    <w:p w14:paraId="498DD9E8" w14:textId="77777777" w:rsidR="00B569EE" w:rsidRDefault="00B569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5A9AE4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95DFC6D" w14:textId="10950FA8" w:rsidR="00D077E9" w:rsidRPr="00240586" w:rsidRDefault="00EE5CC5" w:rsidP="00B97D1B">
          <w:pPr>
            <w:pStyle w:val="a9"/>
            <w:tabs>
              <w:tab w:val="center" w:pos="4909"/>
            </w:tabs>
          </w:pPr>
          <w:r>
            <w:t>9</w:t>
          </w:r>
          <w:r w:rsidR="00EE557A">
            <w:rPr>
              <w:rFonts w:hint="eastAsia"/>
            </w:rPr>
            <w:t xml:space="preserve"> 주차 </w:t>
          </w:r>
          <w:proofErr w:type="spellStart"/>
          <w:r w:rsidR="00EE557A">
            <w:rPr>
              <w:rFonts w:hint="eastAsia"/>
            </w:rPr>
            <w:t>캡스톤</w:t>
          </w:r>
          <w:proofErr w:type="spellEnd"/>
          <w:r w:rsidR="00EE557A">
            <w:rPr>
              <w:rFonts w:hint="eastAsia"/>
            </w:rPr>
            <w:t xml:space="preserve"> 디자인 연구노트</w:t>
          </w:r>
          <w:r w:rsidR="00B97D1B">
            <w:tab/>
          </w:r>
        </w:p>
      </w:tc>
    </w:tr>
  </w:tbl>
  <w:p w14:paraId="498EA01F" w14:textId="77777777" w:rsidR="00D077E9" w:rsidRPr="00240586" w:rsidRDefault="00D077E9" w:rsidP="00D077E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83"/>
    <w:rsid w:val="0002482E"/>
    <w:rsid w:val="00045BC0"/>
    <w:rsid w:val="00050324"/>
    <w:rsid w:val="0005758F"/>
    <w:rsid w:val="000A0150"/>
    <w:rsid w:val="000B69ED"/>
    <w:rsid w:val="000C3AAA"/>
    <w:rsid w:val="000C61A6"/>
    <w:rsid w:val="000E63C9"/>
    <w:rsid w:val="00130E9D"/>
    <w:rsid w:val="00150A6D"/>
    <w:rsid w:val="0016219F"/>
    <w:rsid w:val="00185B35"/>
    <w:rsid w:val="001A3324"/>
    <w:rsid w:val="001C3339"/>
    <w:rsid w:val="001F2BC8"/>
    <w:rsid w:val="001F5F6B"/>
    <w:rsid w:val="00224A77"/>
    <w:rsid w:val="002278C4"/>
    <w:rsid w:val="00240586"/>
    <w:rsid w:val="00243EBC"/>
    <w:rsid w:val="00246A35"/>
    <w:rsid w:val="00254433"/>
    <w:rsid w:val="00277E60"/>
    <w:rsid w:val="00284348"/>
    <w:rsid w:val="002C107E"/>
    <w:rsid w:val="002F51F5"/>
    <w:rsid w:val="00312137"/>
    <w:rsid w:val="00325ABC"/>
    <w:rsid w:val="00330359"/>
    <w:rsid w:val="0033762F"/>
    <w:rsid w:val="00360494"/>
    <w:rsid w:val="00366C7E"/>
    <w:rsid w:val="00384EA3"/>
    <w:rsid w:val="003A39A1"/>
    <w:rsid w:val="003B2F67"/>
    <w:rsid w:val="003C2191"/>
    <w:rsid w:val="003C38D2"/>
    <w:rsid w:val="003C4245"/>
    <w:rsid w:val="003D3863"/>
    <w:rsid w:val="004110DE"/>
    <w:rsid w:val="0044085A"/>
    <w:rsid w:val="004B21A5"/>
    <w:rsid w:val="004F375E"/>
    <w:rsid w:val="005037F0"/>
    <w:rsid w:val="00516A86"/>
    <w:rsid w:val="005275F6"/>
    <w:rsid w:val="00543AD5"/>
    <w:rsid w:val="00564DD7"/>
    <w:rsid w:val="00567969"/>
    <w:rsid w:val="00572102"/>
    <w:rsid w:val="005E7F8B"/>
    <w:rsid w:val="005F1BB0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A2D4F"/>
    <w:rsid w:val="007B7583"/>
    <w:rsid w:val="007C6B52"/>
    <w:rsid w:val="007D16C5"/>
    <w:rsid w:val="007E75CC"/>
    <w:rsid w:val="00815BE4"/>
    <w:rsid w:val="00862FE4"/>
    <w:rsid w:val="0086389A"/>
    <w:rsid w:val="0087605E"/>
    <w:rsid w:val="008927C7"/>
    <w:rsid w:val="008B0CDC"/>
    <w:rsid w:val="008B1FEE"/>
    <w:rsid w:val="00903C32"/>
    <w:rsid w:val="00916B16"/>
    <w:rsid w:val="009173B9"/>
    <w:rsid w:val="0093335D"/>
    <w:rsid w:val="0093613E"/>
    <w:rsid w:val="00943026"/>
    <w:rsid w:val="00966B81"/>
    <w:rsid w:val="009B1EA9"/>
    <w:rsid w:val="009C7720"/>
    <w:rsid w:val="00A23AFA"/>
    <w:rsid w:val="00A24B71"/>
    <w:rsid w:val="00A31B3E"/>
    <w:rsid w:val="00A532F3"/>
    <w:rsid w:val="00A82FE9"/>
    <w:rsid w:val="00A8489E"/>
    <w:rsid w:val="00AB02A7"/>
    <w:rsid w:val="00AB74EC"/>
    <w:rsid w:val="00AC29F3"/>
    <w:rsid w:val="00B231E5"/>
    <w:rsid w:val="00B569EE"/>
    <w:rsid w:val="00B97D1B"/>
    <w:rsid w:val="00BC447F"/>
    <w:rsid w:val="00BC4645"/>
    <w:rsid w:val="00C02B87"/>
    <w:rsid w:val="00C4086D"/>
    <w:rsid w:val="00C46ADD"/>
    <w:rsid w:val="00C500D8"/>
    <w:rsid w:val="00C9170A"/>
    <w:rsid w:val="00C9360B"/>
    <w:rsid w:val="00CA1896"/>
    <w:rsid w:val="00CB5B28"/>
    <w:rsid w:val="00CB5CB2"/>
    <w:rsid w:val="00CF5371"/>
    <w:rsid w:val="00D028E7"/>
    <w:rsid w:val="00D0323A"/>
    <w:rsid w:val="00D0559F"/>
    <w:rsid w:val="00D077E9"/>
    <w:rsid w:val="00D42CB7"/>
    <w:rsid w:val="00D45EFD"/>
    <w:rsid w:val="00D5413D"/>
    <w:rsid w:val="00D570A9"/>
    <w:rsid w:val="00D70D02"/>
    <w:rsid w:val="00D770C7"/>
    <w:rsid w:val="00D829F8"/>
    <w:rsid w:val="00D86945"/>
    <w:rsid w:val="00D90290"/>
    <w:rsid w:val="00DB21C1"/>
    <w:rsid w:val="00DC5C95"/>
    <w:rsid w:val="00DD152F"/>
    <w:rsid w:val="00DD65B5"/>
    <w:rsid w:val="00DE213F"/>
    <w:rsid w:val="00DF027C"/>
    <w:rsid w:val="00E00A32"/>
    <w:rsid w:val="00E22ACD"/>
    <w:rsid w:val="00E620B0"/>
    <w:rsid w:val="00E661F2"/>
    <w:rsid w:val="00E81B40"/>
    <w:rsid w:val="00EE557A"/>
    <w:rsid w:val="00EE5CC5"/>
    <w:rsid w:val="00EF555B"/>
    <w:rsid w:val="00F027BB"/>
    <w:rsid w:val="00F11DCF"/>
    <w:rsid w:val="00F162EA"/>
    <w:rsid w:val="00F52D27"/>
    <w:rsid w:val="00F64ED3"/>
    <w:rsid w:val="00F83527"/>
    <w:rsid w:val="00FC6B5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533F"/>
  <w15:docId w15:val="{01175FB2-74EF-4FCA-BA3A-E741E09F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2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3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4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240586"/>
  </w:style>
  <w:style w:type="character" w:styleId="af6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240586"/>
  </w:style>
  <w:style w:type="paragraph" w:styleId="afd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e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3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4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7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a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0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1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2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3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5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7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9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2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7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b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install-dlib-library-for-python-in-windows-10/" TargetMode="External"/><Relationship Id="rId12" Type="http://schemas.openxmlformats.org/officeDocument/2006/relationships/hyperlink" Target="https://chat.opena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al079\AppData\Roaming\Microsoft\Templates\&#48372;&#44256;&#49436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F1AAECAF24C39B3F2057E69E360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D09950-683C-450A-9612-738DF7595E9E}"/>
      </w:docPartPr>
      <w:docPartBody>
        <w:p w:rsidR="00C95100" w:rsidRDefault="00C95100">
          <w:pPr>
            <w:pStyle w:val="C30F1AAECAF24C39B3F2057E69E3603D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5월 3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7E9F09E6B66545B9968469CDE58FE2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2BBC99-A31E-446E-B0ED-008E9A9A651D}"/>
      </w:docPartPr>
      <w:docPartBody>
        <w:p w:rsidR="00C95100" w:rsidRDefault="00C95100">
          <w:pPr>
            <w:pStyle w:val="7E9F09E6B66545B9968469CDE58FE216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00"/>
    <w:rsid w:val="00573EF8"/>
    <w:rsid w:val="00BE72B9"/>
    <w:rsid w:val="00C95100"/>
    <w:rsid w:val="00E53608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C30F1AAECAF24C39B3F2057E69E3603D">
    <w:name w:val="C30F1AAECAF24C39B3F2057E69E3603D"/>
    <w:pPr>
      <w:widowControl w:val="0"/>
      <w:wordWrap w:val="0"/>
      <w:autoSpaceDE w:val="0"/>
      <w:autoSpaceDN w:val="0"/>
    </w:pPr>
  </w:style>
  <w:style w:type="paragraph" w:customStyle="1" w:styleId="7E9F09E6B66545B9968469CDE58FE216">
    <w:name w:val="7E9F09E6B66545B9968469CDE58FE216"/>
    <w:pPr>
      <w:widowControl w:val="0"/>
      <w:wordWrap w:val="0"/>
      <w:autoSpaceDE w:val="0"/>
      <w:autoSpaceDN w:val="0"/>
    </w:pPr>
  </w:style>
  <w:style w:type="paragraph" w:customStyle="1" w:styleId="5D9669ECE77143F094C902B75B7AAB73">
    <w:name w:val="5D9669ECE77143F094C902B75B7AAB73"/>
    <w:pPr>
      <w:widowControl w:val="0"/>
      <w:wordWrap w:val="0"/>
      <w:autoSpaceDE w:val="0"/>
      <w:autoSpaceDN w:val="0"/>
    </w:pPr>
  </w:style>
  <w:style w:type="paragraph" w:customStyle="1" w:styleId="C466EBAA638540899963BF97DE0ABF32">
    <w:name w:val="C466EBAA638540899963BF97DE0ABF32"/>
    <w:pPr>
      <w:widowControl w:val="0"/>
      <w:wordWrap w:val="0"/>
      <w:autoSpaceDE w:val="0"/>
      <w:autoSpaceDN w:val="0"/>
    </w:pPr>
  </w:style>
  <w:style w:type="paragraph" w:customStyle="1" w:styleId="EB320EEF79634261AB962C1E4B29B0B6">
    <w:name w:val="EB320EEF79634261AB962C1E4B29B0B6"/>
    <w:pPr>
      <w:widowControl w:val="0"/>
      <w:wordWrap w:val="0"/>
      <w:autoSpaceDE w:val="0"/>
      <w:autoSpaceDN w:val="0"/>
    </w:pPr>
  </w:style>
  <w:style w:type="paragraph" w:customStyle="1" w:styleId="36446B0CB3424D73BEFBAA6D935DC2D4">
    <w:name w:val="36446B0CB3424D73BEFBAA6D935DC2D4"/>
    <w:pPr>
      <w:widowControl w:val="0"/>
      <w:wordWrap w:val="0"/>
      <w:autoSpaceDE w:val="0"/>
      <w:autoSpaceDN w:val="0"/>
    </w:pPr>
  </w:style>
  <w:style w:type="paragraph" w:customStyle="1" w:styleId="DC6C2FC1E091444482DFDBB8CCEDC17E">
    <w:name w:val="DC6C2FC1E091444482DFDBB8CCEDC17E"/>
    <w:pPr>
      <w:widowControl w:val="0"/>
      <w:wordWrap w:val="0"/>
      <w:autoSpaceDE w:val="0"/>
      <w:autoSpaceDN w:val="0"/>
    </w:pPr>
  </w:style>
  <w:style w:type="paragraph" w:customStyle="1" w:styleId="408CB67FDC084CC8B1B62178C6A70B70">
    <w:name w:val="408CB67FDC084CC8B1B62178C6A70B70"/>
    <w:pPr>
      <w:widowControl w:val="0"/>
      <w:wordWrap w:val="0"/>
      <w:autoSpaceDE w:val="0"/>
      <w:autoSpaceDN w:val="0"/>
    </w:pPr>
  </w:style>
  <w:style w:type="paragraph" w:customStyle="1" w:styleId="0CE6C63C4C1F4EFDB56E403917262E0A">
    <w:name w:val="0CE6C63C4C1F4EFDB56E403917262E0A"/>
    <w:rsid w:val="00C95100"/>
    <w:pPr>
      <w:widowControl w:val="0"/>
      <w:wordWrap w:val="0"/>
      <w:autoSpaceDE w:val="0"/>
      <w:autoSpaceDN w:val="0"/>
    </w:pPr>
  </w:style>
  <w:style w:type="paragraph" w:customStyle="1" w:styleId="77854CD89C964B3380B3DFE0F54D1885">
    <w:name w:val="77854CD89C964B3380B3DFE0F54D1885"/>
    <w:rsid w:val="00C95100"/>
    <w:pPr>
      <w:widowControl w:val="0"/>
      <w:wordWrap w:val="0"/>
      <w:autoSpaceDE w:val="0"/>
      <w:autoSpaceDN w:val="0"/>
    </w:pPr>
  </w:style>
  <w:style w:type="paragraph" w:customStyle="1" w:styleId="EBC342ACE2634D0AB766B83B78AAE3DA">
    <w:name w:val="EBC342ACE2634D0AB766B83B78AAE3DA"/>
    <w:rsid w:val="00C95100"/>
    <w:pPr>
      <w:widowControl w:val="0"/>
      <w:wordWrap w:val="0"/>
      <w:autoSpaceDE w:val="0"/>
      <w:autoSpaceDN w:val="0"/>
    </w:pPr>
  </w:style>
  <w:style w:type="paragraph" w:customStyle="1" w:styleId="7CE3E1E0B78D40F2907119F9CFF0261D">
    <w:name w:val="7CE3E1E0B78D40F2907119F9CFF0261D"/>
    <w:rsid w:val="00C95100"/>
    <w:pPr>
      <w:widowControl w:val="0"/>
      <w:wordWrap w:val="0"/>
      <w:autoSpaceDE w:val="0"/>
      <w:autoSpaceDN w:val="0"/>
    </w:pPr>
  </w:style>
  <w:style w:type="paragraph" w:customStyle="1" w:styleId="7E82D862369B45C2B7210731E9FA3146">
    <w:name w:val="7E82D862369B45C2B7210731E9FA3146"/>
    <w:rsid w:val="00C9510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보고서 .dotx</Template>
  <TotalTime>47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skal079</dc:creator>
  <cp:keywords/>
  <cp:lastModifiedBy>Microsoft 계정</cp:lastModifiedBy>
  <cp:revision>5</cp:revision>
  <cp:lastPrinted>2023-05-04T03:00:00Z</cp:lastPrinted>
  <dcterms:created xsi:type="dcterms:W3CDTF">2023-05-03T12:45:00Z</dcterms:created>
  <dcterms:modified xsi:type="dcterms:W3CDTF">2023-05-04T03:46:00Z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