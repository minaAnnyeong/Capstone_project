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3F272" w14:textId="77777777" w:rsidR="00D077E9" w:rsidRPr="00240586" w:rsidRDefault="00AB02A7" w:rsidP="00D70D02">
      <w:r w:rsidRPr="002405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122C57" wp14:editId="313BA5E7">
                <wp:simplePos x="0" y="0"/>
                <wp:positionH relativeFrom="margin">
                  <wp:posOffset>-205740</wp:posOffset>
                </wp:positionH>
                <wp:positionV relativeFrom="page">
                  <wp:posOffset>937260</wp:posOffset>
                </wp:positionV>
                <wp:extent cx="6751320" cy="8657111"/>
                <wp:effectExtent l="0" t="0" r="0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320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A505" w14:textId="77777777" w:rsidR="00240586" w:rsidRDefault="00240586" w:rsidP="00EE5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22C57" id="직사각형 3" o:spid="_x0000_s1026" alt="표지 텍스트의 흰 직사각형" style="position:absolute;margin-left:-16.2pt;margin-top:73.8pt;width:531.6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" fillcolor="white [3212]" stroked="f" strokeweight="2pt">
                <v:textbox>
                  <w:txbxContent>
                    <w:p w14:paraId="1D33A505" w14:textId="77777777" w:rsidR="00240586" w:rsidRDefault="00240586" w:rsidP="00EE557A"/>
                  </w:txbxContent>
                </v:textbox>
                <w10:wrap anchorx="margin"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0"/>
      </w:tblGrid>
      <w:tr w:rsidR="00D077E9" w:rsidRPr="00240586" w14:paraId="612D9CDF" w14:textId="77777777" w:rsidTr="00BC4645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8B237" w14:textId="77777777" w:rsidR="00D077E9" w:rsidRPr="00240586" w:rsidRDefault="00D077E9" w:rsidP="00AB02A7">
            <w:r w:rsidRPr="00240586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0D741F93" wp14:editId="1B51E5CD">
                      <wp:extent cx="6347460" cy="807720"/>
                      <wp:effectExtent l="0" t="0" r="15240" b="1143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47460" cy="8077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9D9E10" w14:textId="03605303" w:rsidR="00D077E9" w:rsidRPr="00BC4645" w:rsidRDefault="00EE557A" w:rsidP="00EE557A">
                                  <w:pPr>
                                    <w:pStyle w:val="a7"/>
                                    <w:spacing w:line="204" w:lineRule="auto"/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</w:pPr>
                                  <w:r w:rsidRPr="00BC4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연</w:t>
                                  </w:r>
                                  <w:r w:rsidRPr="00BC464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구</w:t>
                                  </w:r>
                                  <w:r w:rsidRPr="00BC4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C4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주</w:t>
                                  </w:r>
                                  <w:r w:rsidRPr="00BC464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제명</w:t>
                                  </w:r>
                                  <w:proofErr w:type="spellEnd"/>
                                  <w:r w:rsidRPr="00BC4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:</w:t>
                                  </w:r>
                                  <w:r w:rsidR="00EE5CC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</w:t>
                                  </w:r>
                                  <w:r w:rsidR="003676E9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3676E9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눈</w:t>
                                  </w:r>
                                  <w:r w:rsidR="003676E9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동자</w:t>
                                  </w:r>
                                  <w:r w:rsidR="003676E9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인</w:t>
                                  </w:r>
                                  <w:r w:rsidR="003676E9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식을</w:t>
                                  </w:r>
                                  <w:r w:rsidR="003676E9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이</w:t>
                                  </w:r>
                                  <w:r w:rsidR="003676E9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용한</w:t>
                                  </w:r>
                                  <w:r w:rsidR="003676E9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화</w:t>
                                  </w:r>
                                  <w:r w:rsidR="003676E9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상</w:t>
                                  </w:r>
                                  <w:r w:rsidR="003676E9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마</w:t>
                                  </w:r>
                                  <w:r w:rsidR="003676E9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우스</w:t>
                                  </w:r>
                                  <w:r w:rsidR="003676E9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/키</w:t>
                                  </w:r>
                                  <w:r w:rsidR="003676E9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보드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741F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7" type="#_x0000_t202" style="width:499.8pt;height:6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" fillcolor="white [3201]" strokecolor="#0f0d29 [3200]" strokeweight="2pt">
                      <v:textbox>
                        <w:txbxContent>
                          <w:p w14:paraId="1A9D9E10" w14:textId="03605303" w:rsidR="00D077E9" w:rsidRPr="00BC4645" w:rsidRDefault="00EE557A" w:rsidP="00EE557A">
                            <w:pPr>
                              <w:pStyle w:val="a7"/>
                              <w:spacing w:line="204" w:lineRule="auto"/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</w:pPr>
                            <w:r w:rsidRPr="00BC4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연</w:t>
                            </w:r>
                            <w:r w:rsidRPr="00BC464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구</w:t>
                            </w:r>
                            <w:r w:rsidRPr="00BC4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</w:t>
                            </w:r>
                            <w:proofErr w:type="spellStart"/>
                            <w:r w:rsidRPr="00BC4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주</w:t>
                            </w:r>
                            <w:r w:rsidRPr="00BC464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제명</w:t>
                            </w:r>
                            <w:proofErr w:type="spellEnd"/>
                            <w:r w:rsidRPr="00BC4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:</w:t>
                            </w:r>
                            <w:r w:rsidR="00EE5CC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 xml:space="preserve"> </w:t>
                            </w:r>
                            <w:r w:rsidR="003676E9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3676E9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눈</w:t>
                            </w:r>
                            <w:r w:rsidR="003676E9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동자</w:t>
                            </w:r>
                            <w:r w:rsidR="003676E9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인</w:t>
                            </w:r>
                            <w:r w:rsidR="003676E9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식을</w:t>
                            </w:r>
                            <w:r w:rsidR="003676E9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이</w:t>
                            </w:r>
                            <w:r w:rsidR="003676E9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용한</w:t>
                            </w:r>
                            <w:r w:rsidR="003676E9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화</w:t>
                            </w:r>
                            <w:r w:rsidR="003676E9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상</w:t>
                            </w:r>
                            <w:r w:rsidR="003676E9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마</w:t>
                            </w:r>
                            <w:r w:rsidR="003676E9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우스</w:t>
                            </w:r>
                            <w:r w:rsidR="003676E9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/키</w:t>
                            </w:r>
                            <w:r w:rsidR="003676E9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보드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5C2CDCB" w14:textId="02A695AC" w:rsidR="00564DD7" w:rsidRDefault="00564DD7" w:rsidP="00AB02A7">
            <w:r>
              <w:rPr>
                <w:rFonts w:hint="eastAsia"/>
              </w:rPr>
              <w:t xml:space="preserve">연구 목표: </w:t>
            </w:r>
          </w:p>
          <w:p w14:paraId="3BB9C7AA" w14:textId="0D5DB72C" w:rsidR="00D077E9" w:rsidRPr="00240586" w:rsidRDefault="00D077E9" w:rsidP="00AB02A7">
            <w:r w:rsidRPr="00240586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0C771B65" wp14:editId="5062A012">
                      <wp:extent cx="1390918" cy="0"/>
                      <wp:effectExtent l="0" t="19050" r="19050" b="19050"/>
                      <wp:docPr id="5" name="직선 연결선 5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E00A80" id="직선 연결선 5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40586" w14:paraId="39908485" w14:textId="77777777" w:rsidTr="00BC4645">
        <w:trPr>
          <w:trHeight w:val="7132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F9A8" w14:textId="333077C8" w:rsidR="00AD32A0" w:rsidRDefault="00DD65B5" w:rsidP="00C500D8">
            <w:pPr>
              <w:rPr>
                <w:noProof/>
                <w:sz w:val="32"/>
              </w:rPr>
            </w:pPr>
            <w:r>
              <w:rPr>
                <w:rFonts w:hint="eastAsia"/>
                <w:noProof/>
                <w:sz w:val="32"/>
              </w:rPr>
              <w:t xml:space="preserve"> </w:t>
            </w:r>
            <w:r w:rsidR="004F375E" w:rsidRPr="000B69ED">
              <w:rPr>
                <w:rFonts w:hint="eastAsia"/>
                <w:noProof/>
                <w:sz w:val="32"/>
              </w:rPr>
              <w:t>연구 요약:</w:t>
            </w:r>
            <w:r w:rsidR="004F375E" w:rsidRPr="000B69ED">
              <w:rPr>
                <w:noProof/>
                <w:sz w:val="32"/>
              </w:rPr>
              <w:t xml:space="preserve"> </w:t>
            </w:r>
          </w:p>
          <w:p w14:paraId="2DE8083B" w14:textId="2766BDD7" w:rsidR="00D829F8" w:rsidRPr="00D829F8" w:rsidRDefault="00AD32A0" w:rsidP="002221F4">
            <w:pPr>
              <w:rPr>
                <w:noProof/>
              </w:rPr>
            </w:pPr>
            <w:r>
              <w:rPr>
                <w:noProof/>
                <w:sz w:val="32"/>
              </w:rPr>
              <w:t xml:space="preserve"> </w:t>
            </w:r>
          </w:p>
        </w:tc>
      </w:tr>
      <w:tr w:rsidR="00D077E9" w:rsidRPr="00240586" w14:paraId="7F017D9D" w14:textId="77777777" w:rsidTr="00BC4645">
        <w:trPr>
          <w:trHeight w:val="2438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A7EC" w14:textId="18BF5C08" w:rsidR="00D077E9" w:rsidRPr="00240586" w:rsidRDefault="00C46ADD" w:rsidP="00AB02A7">
            <w:r>
              <w:t xml:space="preserve"> </w:t>
            </w:r>
            <w:sdt>
              <w:sdtPr>
                <w:rPr>
                  <w:rFonts w:hint="eastAsia"/>
                </w:rPr>
                <w:id w:val="1080870105"/>
                <w:placeholder>
                  <w:docPart w:val="C30F1AAECAF24C39B3F2057E69E3603D"/>
                </w:placeholder>
                <w15:appearance w15:val="hidden"/>
              </w:sdtPr>
              <w:sdtEndPr/>
              <w:sdtContent>
                <w:r w:rsidR="00C9360B"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begin"/>
                </w:r>
                <w:r w:rsidR="00C9360B">
                  <w:rPr>
                    <w:rStyle w:val="Char1"/>
                    <w:rFonts w:hint="eastAsia"/>
                    <w:b w:val="0"/>
                    <w:lang w:val="ko-KR" w:bidi="ko-KR"/>
                  </w:rPr>
                  <w:instrText xml:space="preserve"> DATE  \@ "M월 d일"  \* MERGEFORMAT </w:instrText>
                </w:r>
                <w:r w:rsidR="00C9360B"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separate"/>
                </w:r>
                <w:r w:rsidR="00A20938">
                  <w:rPr>
                    <w:rStyle w:val="Char1"/>
                    <w:b w:val="0"/>
                    <w:noProof/>
                    <w:lang w:val="ko-KR" w:bidi="ko-KR"/>
                  </w:rPr>
                  <w:t>5월 9일</w:t>
                </w:r>
                <w:r w:rsidR="00C9360B"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end"/>
                </w:r>
              </w:sdtContent>
            </w:sdt>
          </w:p>
          <w:p w14:paraId="308EFF1F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F4FBFBA" wp14:editId="717B1E94">
                      <wp:extent cx="1493949" cy="0"/>
                      <wp:effectExtent l="0" t="19050" r="30480" b="1905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54C731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8DE21CC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CC391A2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5B6DDDF" w14:textId="003A4C3E" w:rsidR="00D077E9" w:rsidRPr="00240586" w:rsidRDefault="00005EEA" w:rsidP="00AB02A7">
            <w:sdt>
              <w:sdtPr>
                <w:rPr>
                  <w:rFonts w:hint="eastAsia"/>
                </w:rPr>
                <w:id w:val="-1740469667"/>
                <w:placeholder>
                  <w:docPart w:val="7E9F09E6B66545B9968469CDE58FE216"/>
                </w:placeholder>
                <w15:appearance w15:val="hidden"/>
              </w:sdtPr>
              <w:sdtEndPr/>
              <w:sdtContent>
                <w:r w:rsidR="00C46ADD">
                  <w:t xml:space="preserve"> </w:t>
                </w:r>
                <w:r w:rsidR="00EE557A">
                  <w:rPr>
                    <w:rFonts w:hint="eastAsia"/>
                  </w:rPr>
                  <w:t>국민대학교 전자공학부 전자종합설계</w:t>
                </w:r>
                <w:r w:rsidR="00A24B71">
                  <w:rPr>
                    <w:rFonts w:hint="eastAsia"/>
                  </w:rPr>
                  <w:t>I</w:t>
                </w:r>
              </w:sdtContent>
            </w:sdt>
          </w:p>
          <w:p w14:paraId="036AB51E" w14:textId="46748897" w:rsidR="00D077E9" w:rsidRPr="00240586" w:rsidRDefault="00C46ADD" w:rsidP="00AB02A7">
            <w:r>
              <w:rPr>
                <w:lang w:bidi="ko-KR"/>
              </w:rPr>
              <w:t xml:space="preserve"> </w:t>
            </w:r>
            <w:r w:rsidR="004F375E">
              <w:rPr>
                <w:rFonts w:hint="eastAsia"/>
                <w:lang w:val="ko-KR" w:bidi="ko-KR"/>
              </w:rPr>
              <w:t>연구원</w:t>
            </w:r>
            <w:r w:rsidR="00EE557A">
              <w:rPr>
                <w:rFonts w:hint="eastAsia"/>
                <w:lang w:val="ko-KR" w:bidi="ko-KR"/>
              </w:rPr>
              <w:t>:</w:t>
            </w:r>
            <w:r>
              <w:rPr>
                <w:lang w:val="ko-KR" w:bidi="ko-KR"/>
              </w:rPr>
              <w:t xml:space="preserve"> </w:t>
            </w:r>
            <w:r>
              <w:rPr>
                <w:rFonts w:hint="eastAsia"/>
                <w:lang w:val="ko-KR" w:bidi="ko-KR"/>
              </w:rPr>
              <w:t>김정민(</w:t>
            </w:r>
            <w:r w:rsidRPr="00C46ADD">
              <w:rPr>
                <w:lang w:val="ko-KR" w:bidi="ko-KR"/>
              </w:rPr>
              <w:t>20162934</w:t>
            </w:r>
            <w:proofErr w:type="gramStart"/>
            <w:r>
              <w:rPr>
                <w:lang w:val="ko-KR" w:bidi="ko-KR"/>
              </w:rPr>
              <w:t>)</w:t>
            </w:r>
            <w:r w:rsidR="00EE557A">
              <w:rPr>
                <w:lang w:val="ko-KR" w:bidi="ko-KR"/>
              </w:rPr>
              <w:t xml:space="preserve"> ,</w:t>
            </w:r>
            <w:proofErr w:type="gramEnd"/>
            <w:r w:rsidR="00DC5C95">
              <w:rPr>
                <w:lang w:val="ko-KR" w:bidi="ko-KR"/>
              </w:rPr>
              <w:t xml:space="preserve"> </w:t>
            </w:r>
            <w:r w:rsidR="00DC5C95">
              <w:rPr>
                <w:rFonts w:hint="eastAsia"/>
                <w:lang w:val="ko-KR" w:bidi="ko-KR"/>
              </w:rPr>
              <w:t>신미나(20201463)</w:t>
            </w:r>
          </w:p>
          <w:p w14:paraId="2FB2F22D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773CE4FF" w14:textId="77777777" w:rsidR="00D077E9" w:rsidRPr="00240586" w:rsidRDefault="00AB02A7">
      <w:pPr>
        <w:spacing w:after="200"/>
      </w:pPr>
      <w:r w:rsidRPr="002405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EB1822" wp14:editId="45099CEE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E2118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B1822" id="직사각형 2" o:spid="_x0000_s1028" alt="컬러 직사각형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" fillcolor="#34aba2 [3206]" stroked="f" strokeweight="2pt">
                <v:textbox>
                  <w:txbxContent>
                    <w:p w14:paraId="339E2118" w14:textId="77777777"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lang w:val="ko-KR" w:bidi="ko-KR"/>
        </w:rPr>
        <w:br w:type="page"/>
      </w:r>
    </w:p>
    <w:p w14:paraId="7629F94E" w14:textId="52504441" w:rsidR="00D077E9" w:rsidRPr="004F375E" w:rsidRDefault="004F375E" w:rsidP="00D077E9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  <w:lang w:val="ko-KR" w:bidi="ko-KR"/>
        </w:rPr>
        <w:lastRenderedPageBreak/>
        <w:t>연구 내용</w:t>
      </w:r>
    </w:p>
    <w:tbl>
      <w:tblPr>
        <w:tblW w:w="9999" w:type="dxa"/>
        <w:tblInd w:w="35" w:type="dxa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999"/>
      </w:tblGrid>
      <w:tr w:rsidR="003C4245" w:rsidRPr="00240586" w14:paraId="24F79927" w14:textId="77777777" w:rsidTr="00254433">
        <w:trPr>
          <w:trHeight w:val="5172"/>
        </w:trPr>
        <w:tc>
          <w:tcPr>
            <w:tcW w:w="9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6CBF" w14:textId="6069AD85" w:rsidR="002221F4" w:rsidRPr="00AD32A0" w:rsidRDefault="00DD65B5" w:rsidP="002221F4">
            <w:pPr>
              <w:pStyle w:val="ae"/>
              <w:rPr>
                <w:sz w:val="24"/>
              </w:rPr>
            </w:pP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  <w:p w14:paraId="118B3832" w14:textId="2B8D9DB9" w:rsidR="00AD32A0" w:rsidRPr="00AD32A0" w:rsidRDefault="00AD32A0" w:rsidP="00D36F9A">
            <w:pPr>
              <w:pStyle w:val="ae"/>
              <w:rPr>
                <w:rFonts w:hint="eastAsia"/>
                <w:sz w:val="24"/>
              </w:rPr>
            </w:pPr>
          </w:p>
        </w:tc>
      </w:tr>
    </w:tbl>
    <w:p w14:paraId="09F7F516" w14:textId="05B1D615" w:rsidR="00A24B71" w:rsidRPr="00240586" w:rsidRDefault="00A24B71" w:rsidP="00DF027C"/>
    <w:sectPr w:rsidR="00A24B71" w:rsidRPr="00240586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97237" w14:textId="77777777" w:rsidR="00005EEA" w:rsidRDefault="00005EEA">
      <w:r>
        <w:separator/>
      </w:r>
    </w:p>
    <w:p w14:paraId="111F6367" w14:textId="77777777" w:rsidR="00005EEA" w:rsidRDefault="00005EEA"/>
  </w:endnote>
  <w:endnote w:type="continuationSeparator" w:id="0">
    <w:p w14:paraId="1C6B9526" w14:textId="77777777" w:rsidR="00005EEA" w:rsidRDefault="00005EEA">
      <w:r>
        <w:continuationSeparator/>
      </w:r>
    </w:p>
    <w:p w14:paraId="6645A274" w14:textId="77777777" w:rsidR="00005EEA" w:rsidRDefault="00005E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64119" w14:textId="77777777" w:rsidR="00DF027C" w:rsidRPr="00240586" w:rsidRDefault="00DF027C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="002221F4">
          <w:rPr>
            <w:noProof/>
            <w:lang w:val="ko-KR" w:bidi="ko-KR"/>
          </w:rPr>
          <w:t>2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14:paraId="51BC5431" w14:textId="77777777" w:rsidR="00DF027C" w:rsidRPr="00240586" w:rsidRDefault="00DF027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38B96" w14:textId="77777777" w:rsidR="00005EEA" w:rsidRDefault="00005EEA">
      <w:r>
        <w:separator/>
      </w:r>
    </w:p>
    <w:p w14:paraId="52BEC29F" w14:textId="77777777" w:rsidR="00005EEA" w:rsidRDefault="00005EEA"/>
  </w:footnote>
  <w:footnote w:type="continuationSeparator" w:id="0">
    <w:p w14:paraId="75C2FDFE" w14:textId="77777777" w:rsidR="00005EEA" w:rsidRDefault="00005EEA">
      <w:r>
        <w:continuationSeparator/>
      </w:r>
    </w:p>
    <w:p w14:paraId="5496E731" w14:textId="77777777" w:rsidR="00005EEA" w:rsidRDefault="00005EE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240586" w14:paraId="35A9AE4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95DFC6D" w14:textId="7EB1B62B" w:rsidR="00D077E9" w:rsidRPr="00240586" w:rsidRDefault="00D36F9A" w:rsidP="00B97D1B">
          <w:pPr>
            <w:pStyle w:val="a9"/>
            <w:tabs>
              <w:tab w:val="center" w:pos="4909"/>
            </w:tabs>
          </w:pPr>
          <w:r>
            <w:t>10</w:t>
          </w:r>
          <w:r w:rsidR="00EE557A">
            <w:rPr>
              <w:rFonts w:hint="eastAsia"/>
            </w:rPr>
            <w:t xml:space="preserve"> 주차 </w:t>
          </w:r>
          <w:proofErr w:type="spellStart"/>
          <w:r w:rsidR="00EE557A">
            <w:rPr>
              <w:rFonts w:hint="eastAsia"/>
            </w:rPr>
            <w:t>캡스톤</w:t>
          </w:r>
          <w:proofErr w:type="spellEnd"/>
          <w:r w:rsidR="00EE557A">
            <w:rPr>
              <w:rFonts w:hint="eastAsia"/>
            </w:rPr>
            <w:t xml:space="preserve"> 디자인 연구노트</w:t>
          </w:r>
          <w:r w:rsidR="00B97D1B">
            <w:tab/>
          </w:r>
        </w:p>
      </w:tc>
    </w:tr>
  </w:tbl>
  <w:p w14:paraId="498EA01F" w14:textId="77777777" w:rsidR="00D077E9" w:rsidRPr="00240586" w:rsidRDefault="00D077E9" w:rsidP="00D077E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83"/>
    <w:rsid w:val="00005EEA"/>
    <w:rsid w:val="0002482E"/>
    <w:rsid w:val="00045BC0"/>
    <w:rsid w:val="00050324"/>
    <w:rsid w:val="0005758F"/>
    <w:rsid w:val="000A0150"/>
    <w:rsid w:val="000B69ED"/>
    <w:rsid w:val="000C3AAA"/>
    <w:rsid w:val="000C61A6"/>
    <w:rsid w:val="000E63C9"/>
    <w:rsid w:val="000E7594"/>
    <w:rsid w:val="00130E9D"/>
    <w:rsid w:val="00150A6D"/>
    <w:rsid w:val="0016219F"/>
    <w:rsid w:val="00185B35"/>
    <w:rsid w:val="001A3324"/>
    <w:rsid w:val="001C3339"/>
    <w:rsid w:val="001F2BC8"/>
    <w:rsid w:val="001F5F6B"/>
    <w:rsid w:val="002221F4"/>
    <w:rsid w:val="00224A77"/>
    <w:rsid w:val="002278C4"/>
    <w:rsid w:val="00240586"/>
    <w:rsid w:val="00243EBC"/>
    <w:rsid w:val="00246A35"/>
    <w:rsid w:val="00254433"/>
    <w:rsid w:val="00277E60"/>
    <w:rsid w:val="00284348"/>
    <w:rsid w:val="002C107E"/>
    <w:rsid w:val="002F51F5"/>
    <w:rsid w:val="00312137"/>
    <w:rsid w:val="00325ABC"/>
    <w:rsid w:val="00330359"/>
    <w:rsid w:val="0033762F"/>
    <w:rsid w:val="00360494"/>
    <w:rsid w:val="00366C7E"/>
    <w:rsid w:val="003676E9"/>
    <w:rsid w:val="00384EA3"/>
    <w:rsid w:val="003A39A1"/>
    <w:rsid w:val="003B2F67"/>
    <w:rsid w:val="003C2191"/>
    <w:rsid w:val="003C38D2"/>
    <w:rsid w:val="003C4245"/>
    <w:rsid w:val="003D3863"/>
    <w:rsid w:val="004110DE"/>
    <w:rsid w:val="0044085A"/>
    <w:rsid w:val="004B21A5"/>
    <w:rsid w:val="004F375E"/>
    <w:rsid w:val="005037F0"/>
    <w:rsid w:val="00516A86"/>
    <w:rsid w:val="005275F6"/>
    <w:rsid w:val="00543AD5"/>
    <w:rsid w:val="00564DD7"/>
    <w:rsid w:val="00567969"/>
    <w:rsid w:val="00572102"/>
    <w:rsid w:val="005E7F8B"/>
    <w:rsid w:val="005F1BB0"/>
    <w:rsid w:val="00656C4D"/>
    <w:rsid w:val="006E5716"/>
    <w:rsid w:val="007302B3"/>
    <w:rsid w:val="00730733"/>
    <w:rsid w:val="00730E3A"/>
    <w:rsid w:val="00736AAF"/>
    <w:rsid w:val="00765B2A"/>
    <w:rsid w:val="00770B05"/>
    <w:rsid w:val="00783A34"/>
    <w:rsid w:val="007A2D4F"/>
    <w:rsid w:val="007B7583"/>
    <w:rsid w:val="007C6B52"/>
    <w:rsid w:val="007D16C5"/>
    <w:rsid w:val="007E75CC"/>
    <w:rsid w:val="00815BE4"/>
    <w:rsid w:val="00862FE4"/>
    <w:rsid w:val="0086389A"/>
    <w:rsid w:val="00863DA9"/>
    <w:rsid w:val="0087605E"/>
    <w:rsid w:val="0088705F"/>
    <w:rsid w:val="008927C7"/>
    <w:rsid w:val="008B0CDC"/>
    <w:rsid w:val="008B1FEE"/>
    <w:rsid w:val="00903C32"/>
    <w:rsid w:val="00916B16"/>
    <w:rsid w:val="009173B9"/>
    <w:rsid w:val="0093335D"/>
    <w:rsid w:val="0093613E"/>
    <w:rsid w:val="00943026"/>
    <w:rsid w:val="00966B81"/>
    <w:rsid w:val="009B1EA9"/>
    <w:rsid w:val="009C7720"/>
    <w:rsid w:val="00A20938"/>
    <w:rsid w:val="00A23AFA"/>
    <w:rsid w:val="00A24B71"/>
    <w:rsid w:val="00A31B3E"/>
    <w:rsid w:val="00A532F3"/>
    <w:rsid w:val="00A82FE9"/>
    <w:rsid w:val="00A8489E"/>
    <w:rsid w:val="00AB02A7"/>
    <w:rsid w:val="00AB74EC"/>
    <w:rsid w:val="00AC29F3"/>
    <w:rsid w:val="00AD32A0"/>
    <w:rsid w:val="00B231E5"/>
    <w:rsid w:val="00B569EE"/>
    <w:rsid w:val="00B97D1B"/>
    <w:rsid w:val="00BC447F"/>
    <w:rsid w:val="00BC4645"/>
    <w:rsid w:val="00C02B87"/>
    <w:rsid w:val="00C4086D"/>
    <w:rsid w:val="00C46ADD"/>
    <w:rsid w:val="00C500D8"/>
    <w:rsid w:val="00C9170A"/>
    <w:rsid w:val="00C9360B"/>
    <w:rsid w:val="00CA1896"/>
    <w:rsid w:val="00CB5B28"/>
    <w:rsid w:val="00CB5CB2"/>
    <w:rsid w:val="00CF5371"/>
    <w:rsid w:val="00D028E7"/>
    <w:rsid w:val="00D0323A"/>
    <w:rsid w:val="00D0559F"/>
    <w:rsid w:val="00D077E9"/>
    <w:rsid w:val="00D36F9A"/>
    <w:rsid w:val="00D42CB7"/>
    <w:rsid w:val="00D45EFD"/>
    <w:rsid w:val="00D5413D"/>
    <w:rsid w:val="00D570A9"/>
    <w:rsid w:val="00D70D02"/>
    <w:rsid w:val="00D770C7"/>
    <w:rsid w:val="00D829F8"/>
    <w:rsid w:val="00D86945"/>
    <w:rsid w:val="00D90290"/>
    <w:rsid w:val="00DB21C1"/>
    <w:rsid w:val="00DC5C95"/>
    <w:rsid w:val="00DD152F"/>
    <w:rsid w:val="00DD65B5"/>
    <w:rsid w:val="00DE213F"/>
    <w:rsid w:val="00DF027C"/>
    <w:rsid w:val="00E00A32"/>
    <w:rsid w:val="00E22ACD"/>
    <w:rsid w:val="00E620B0"/>
    <w:rsid w:val="00E661F2"/>
    <w:rsid w:val="00E81B40"/>
    <w:rsid w:val="00EE557A"/>
    <w:rsid w:val="00EE5CC5"/>
    <w:rsid w:val="00EF555B"/>
    <w:rsid w:val="00F027BB"/>
    <w:rsid w:val="00F11DCF"/>
    <w:rsid w:val="00F162EA"/>
    <w:rsid w:val="00F52D27"/>
    <w:rsid w:val="00F64ED3"/>
    <w:rsid w:val="00F83527"/>
    <w:rsid w:val="00FC6B5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2533F"/>
  <w15:docId w15:val="{01175FB2-74EF-4FCA-BA3A-E741E09F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customStyle="1" w:styleId="Mention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2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3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4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5">
    <w:name w:val="Bibliography"/>
    <w:basedOn w:val="a2"/>
    <w:next w:val="a2"/>
    <w:uiPriority w:val="37"/>
    <w:semiHidden/>
    <w:unhideWhenUsed/>
    <w:rsid w:val="00240586"/>
  </w:style>
  <w:style w:type="character" w:styleId="af6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7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7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8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a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b">
    <w:name w:val="List Paragraph"/>
    <w:basedOn w:val="a2"/>
    <w:uiPriority w:val="34"/>
    <w:semiHidden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c">
    <w:name w:val="table of figures"/>
    <w:basedOn w:val="a2"/>
    <w:next w:val="a2"/>
    <w:uiPriority w:val="99"/>
    <w:semiHidden/>
    <w:unhideWhenUsed/>
    <w:rsid w:val="00240586"/>
  </w:style>
  <w:style w:type="paragraph" w:styleId="afd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d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e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0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0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1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2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3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3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4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5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6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7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8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9">
    <w:name w:val="annotation subject"/>
    <w:basedOn w:val="aff8"/>
    <w:next w:val="aff8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9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a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b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c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d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d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e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0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1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1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2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3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4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5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5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6">
    <w:name w:val="Body Text First Indent"/>
    <w:basedOn w:val="afff4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5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7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9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b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c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d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0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1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2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3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6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7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a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b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c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d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al079\AppData\Roaming\Microsoft\Templates\&#48372;&#44256;&#49436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0F1AAECAF24C39B3F2057E69E3603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D09950-683C-450A-9612-738DF7595E9E}"/>
      </w:docPartPr>
      <w:docPartBody>
        <w:p w:rsidR="00C95100" w:rsidRDefault="00C95100">
          <w:pPr>
            <w:pStyle w:val="C30F1AAECAF24C39B3F2057E69E3603D"/>
          </w:pPr>
          <w:r w:rsidRPr="00D86945">
            <w:rPr>
              <w:rStyle w:val="Char"/>
              <w:b/>
              <w:lang w:val="ko-KR" w:bidi="ko-KR"/>
            </w:rPr>
            <w:fldChar w:fldCharType="begin"/>
          </w:r>
          <w:r w:rsidRPr="00D86945">
            <w:rPr>
              <w:rStyle w:val="Char"/>
              <w:lang w:val="ko-KR" w:bidi="ko-KR"/>
            </w:rPr>
            <w:instrText xml:space="preserve"> DATE  \@ "MMMM d"  \* MERGEFORMAT </w:instrText>
          </w:r>
          <w:r w:rsidRPr="00D86945">
            <w:rPr>
              <w:rStyle w:val="Char"/>
              <w:b/>
              <w:lang w:val="ko-KR" w:bidi="ko-KR"/>
            </w:rPr>
            <w:fldChar w:fldCharType="separate"/>
          </w:r>
          <w:r>
            <w:rPr>
              <w:rStyle w:val="Char"/>
              <w:lang w:val="ko-KR" w:bidi="ko-KR"/>
            </w:rPr>
            <w:t>5월 3</w:t>
          </w:r>
          <w:r w:rsidRPr="00D86945">
            <w:rPr>
              <w:rStyle w:val="Char"/>
              <w:b/>
              <w:lang w:val="ko-KR" w:bidi="ko-KR"/>
            </w:rPr>
            <w:fldChar w:fldCharType="end"/>
          </w:r>
        </w:p>
      </w:docPartBody>
    </w:docPart>
    <w:docPart>
      <w:docPartPr>
        <w:name w:val="7E9F09E6B66545B9968469CDE58FE2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A2BBC99-A31E-446E-B0ED-008E9A9A651D}"/>
      </w:docPartPr>
      <w:docPartBody>
        <w:p w:rsidR="00C95100" w:rsidRDefault="00C95100">
          <w:pPr>
            <w:pStyle w:val="7E9F09E6B66545B9968469CDE58FE216"/>
          </w:pPr>
          <w:r w:rsidRPr="00240586">
            <w:rPr>
              <w:rFonts w:hint="eastAsia"/>
              <w:lang w:val="ko-KR" w:bidi="ko-KR"/>
            </w:rPr>
            <w:t>회사 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00"/>
    <w:rsid w:val="00573EF8"/>
    <w:rsid w:val="009E2D4A"/>
    <w:rsid w:val="00B10BDE"/>
    <w:rsid w:val="00BE72B9"/>
    <w:rsid w:val="00C95100"/>
    <w:rsid w:val="00E53608"/>
    <w:rsid w:val="00F33345"/>
    <w:rsid w:val="00FE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Pr>
      <w:caps/>
      <w:color w:val="44546A" w:themeColor="text2"/>
      <w:spacing w:val="20"/>
      <w:kern w:val="0"/>
      <w:sz w:val="32"/>
    </w:rPr>
  </w:style>
  <w:style w:type="paragraph" w:customStyle="1" w:styleId="C30F1AAECAF24C39B3F2057E69E3603D">
    <w:name w:val="C30F1AAECAF24C39B3F2057E69E3603D"/>
    <w:pPr>
      <w:widowControl w:val="0"/>
      <w:wordWrap w:val="0"/>
      <w:autoSpaceDE w:val="0"/>
      <w:autoSpaceDN w:val="0"/>
    </w:pPr>
  </w:style>
  <w:style w:type="paragraph" w:customStyle="1" w:styleId="7E9F09E6B66545B9968469CDE58FE216">
    <w:name w:val="7E9F09E6B66545B9968469CDE58FE216"/>
    <w:pPr>
      <w:widowControl w:val="0"/>
      <w:wordWrap w:val="0"/>
      <w:autoSpaceDE w:val="0"/>
      <w:autoSpaceDN w:val="0"/>
    </w:pPr>
  </w:style>
  <w:style w:type="paragraph" w:customStyle="1" w:styleId="5D9669ECE77143F094C902B75B7AAB73">
    <w:name w:val="5D9669ECE77143F094C902B75B7AAB73"/>
    <w:pPr>
      <w:widowControl w:val="0"/>
      <w:wordWrap w:val="0"/>
      <w:autoSpaceDE w:val="0"/>
      <w:autoSpaceDN w:val="0"/>
    </w:pPr>
  </w:style>
  <w:style w:type="paragraph" w:customStyle="1" w:styleId="C466EBAA638540899963BF97DE0ABF32">
    <w:name w:val="C466EBAA638540899963BF97DE0ABF32"/>
    <w:pPr>
      <w:widowControl w:val="0"/>
      <w:wordWrap w:val="0"/>
      <w:autoSpaceDE w:val="0"/>
      <w:autoSpaceDN w:val="0"/>
    </w:pPr>
  </w:style>
  <w:style w:type="paragraph" w:customStyle="1" w:styleId="EB320EEF79634261AB962C1E4B29B0B6">
    <w:name w:val="EB320EEF79634261AB962C1E4B29B0B6"/>
    <w:pPr>
      <w:widowControl w:val="0"/>
      <w:wordWrap w:val="0"/>
      <w:autoSpaceDE w:val="0"/>
      <w:autoSpaceDN w:val="0"/>
    </w:pPr>
  </w:style>
  <w:style w:type="paragraph" w:customStyle="1" w:styleId="36446B0CB3424D73BEFBAA6D935DC2D4">
    <w:name w:val="36446B0CB3424D73BEFBAA6D935DC2D4"/>
    <w:pPr>
      <w:widowControl w:val="0"/>
      <w:wordWrap w:val="0"/>
      <w:autoSpaceDE w:val="0"/>
      <w:autoSpaceDN w:val="0"/>
    </w:pPr>
  </w:style>
  <w:style w:type="paragraph" w:customStyle="1" w:styleId="DC6C2FC1E091444482DFDBB8CCEDC17E">
    <w:name w:val="DC6C2FC1E091444482DFDBB8CCEDC17E"/>
    <w:pPr>
      <w:widowControl w:val="0"/>
      <w:wordWrap w:val="0"/>
      <w:autoSpaceDE w:val="0"/>
      <w:autoSpaceDN w:val="0"/>
    </w:pPr>
  </w:style>
  <w:style w:type="paragraph" w:customStyle="1" w:styleId="408CB67FDC084CC8B1B62178C6A70B70">
    <w:name w:val="408CB67FDC084CC8B1B62178C6A70B70"/>
    <w:pPr>
      <w:widowControl w:val="0"/>
      <w:wordWrap w:val="0"/>
      <w:autoSpaceDE w:val="0"/>
      <w:autoSpaceDN w:val="0"/>
    </w:pPr>
  </w:style>
  <w:style w:type="paragraph" w:customStyle="1" w:styleId="0CE6C63C4C1F4EFDB56E403917262E0A">
    <w:name w:val="0CE6C63C4C1F4EFDB56E403917262E0A"/>
    <w:rsid w:val="00C95100"/>
    <w:pPr>
      <w:widowControl w:val="0"/>
      <w:wordWrap w:val="0"/>
      <w:autoSpaceDE w:val="0"/>
      <w:autoSpaceDN w:val="0"/>
    </w:pPr>
  </w:style>
  <w:style w:type="paragraph" w:customStyle="1" w:styleId="77854CD89C964B3380B3DFE0F54D1885">
    <w:name w:val="77854CD89C964B3380B3DFE0F54D1885"/>
    <w:rsid w:val="00C95100"/>
    <w:pPr>
      <w:widowControl w:val="0"/>
      <w:wordWrap w:val="0"/>
      <w:autoSpaceDE w:val="0"/>
      <w:autoSpaceDN w:val="0"/>
    </w:pPr>
  </w:style>
  <w:style w:type="paragraph" w:customStyle="1" w:styleId="EBC342ACE2634D0AB766B83B78AAE3DA">
    <w:name w:val="EBC342ACE2634D0AB766B83B78AAE3DA"/>
    <w:rsid w:val="00C95100"/>
    <w:pPr>
      <w:widowControl w:val="0"/>
      <w:wordWrap w:val="0"/>
      <w:autoSpaceDE w:val="0"/>
      <w:autoSpaceDN w:val="0"/>
    </w:pPr>
  </w:style>
  <w:style w:type="paragraph" w:customStyle="1" w:styleId="7CE3E1E0B78D40F2907119F9CFF0261D">
    <w:name w:val="7CE3E1E0B78D40F2907119F9CFF0261D"/>
    <w:rsid w:val="00C95100"/>
    <w:pPr>
      <w:widowControl w:val="0"/>
      <w:wordWrap w:val="0"/>
      <w:autoSpaceDE w:val="0"/>
      <w:autoSpaceDN w:val="0"/>
    </w:pPr>
  </w:style>
  <w:style w:type="paragraph" w:customStyle="1" w:styleId="7E82D862369B45C2B7210731E9FA3146">
    <w:name w:val="7E82D862369B45C2B7210731E9FA3146"/>
    <w:rsid w:val="00C9510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보고서 .dotx</Template>
  <TotalTime>50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skal079</dc:creator>
  <cp:keywords/>
  <cp:lastModifiedBy>Microsoft 계정</cp:lastModifiedBy>
  <cp:revision>3</cp:revision>
  <cp:lastPrinted>2023-05-04T03:00:00Z</cp:lastPrinted>
  <dcterms:created xsi:type="dcterms:W3CDTF">2023-05-08T05:28:00Z</dcterms:created>
  <dcterms:modified xsi:type="dcterms:W3CDTF">2023-05-09T11:58:00Z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