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F272" w14:textId="77777777"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122C57" wp14:editId="313BA5E7">
                <wp:simplePos x="0" y="0"/>
                <wp:positionH relativeFrom="margin">
                  <wp:posOffset>-205740</wp:posOffset>
                </wp:positionH>
                <wp:positionV relativeFrom="page">
                  <wp:posOffset>937260</wp:posOffset>
                </wp:positionV>
                <wp:extent cx="6751320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A505" w14:textId="77777777" w:rsidR="00B50548" w:rsidRDefault="00B50548" w:rsidP="00EE5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22C57" id="직사각형 3" o:spid="_x0000_s1026" alt="표지 텍스트의 흰 직사각형" style="position:absolute;margin-left:-16.2pt;margin-top:73.8pt;width:531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" fillcolor="white [3212]" stroked="f" strokeweight="2pt">
                <v:textbox>
                  <w:txbxContent>
                    <w:p w14:paraId="1D33A505" w14:textId="77777777" w:rsidR="00B50548" w:rsidRDefault="00B50548" w:rsidP="00EE557A"/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0"/>
      </w:tblGrid>
      <w:tr w:rsidR="00D077E9" w:rsidRPr="00240586" w14:paraId="612D9CDF" w14:textId="77777777" w:rsidTr="00BC4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B237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741F93" wp14:editId="0D668A94">
                      <wp:extent cx="6347460" cy="807720"/>
                      <wp:effectExtent l="0" t="0" r="15240" b="1143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746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9A66D" w14:textId="77777777" w:rsidR="00B50548" w:rsidRPr="00BC4645" w:rsidRDefault="00B50548" w:rsidP="005B0FAF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연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구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주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제명</w:t>
                                  </w:r>
                                  <w:proofErr w:type="spellEnd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: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눈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동자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인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식을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이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용한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화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상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마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우스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/키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보드</w:t>
                                  </w:r>
                                </w:p>
                                <w:p w14:paraId="1A9D9E10" w14:textId="7265C173" w:rsidR="00B50548" w:rsidRPr="00BC4645" w:rsidRDefault="00B50548" w:rsidP="00EE557A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41F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499.8pt;height: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" fillcolor="white [3201]" strokecolor="#0f0d29 [3200]" strokeweight="2pt">
                      <v:textbox>
                        <w:txbxContent>
                          <w:p w14:paraId="2629A66D" w14:textId="77777777" w:rsidR="00B50548" w:rsidRPr="00BC4645" w:rsidRDefault="00B50548" w:rsidP="005B0FAF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연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구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주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제명</w:t>
                            </w:r>
                            <w:proofErr w:type="spellEnd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눈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동자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인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식을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이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용한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화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상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마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우스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/키</w:t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보드</w:t>
                            </w:r>
                          </w:p>
                          <w:p w14:paraId="1A9D9E10" w14:textId="7265C173" w:rsidR="00B50548" w:rsidRPr="00BC4645" w:rsidRDefault="00B50548" w:rsidP="00EE557A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68A235" w14:textId="77777777" w:rsidR="00D833CF" w:rsidRDefault="00564DD7" w:rsidP="00AB02A7">
            <w:r>
              <w:rPr>
                <w:rFonts w:hint="eastAsia"/>
              </w:rPr>
              <w:t xml:space="preserve">연구 목표: </w:t>
            </w:r>
            <w:r w:rsidR="00D833CF">
              <w:rPr>
                <w:rFonts w:hint="eastAsia"/>
              </w:rPr>
              <w:t xml:space="preserve">시선의 위치와 모니터 상 마우스 위치의 </w:t>
            </w:r>
            <w:r w:rsidR="00D833CF">
              <w:t xml:space="preserve">mapping </w:t>
            </w:r>
            <w:r w:rsidR="00D833CF">
              <w:rPr>
                <w:rFonts w:hint="eastAsia"/>
              </w:rPr>
              <w:t xml:space="preserve">및 </w:t>
            </w:r>
          </w:p>
          <w:p w14:paraId="35C2CDCB" w14:textId="39250882" w:rsidR="00564DD7" w:rsidRDefault="00D833CF" w:rsidP="00AB02A7">
            <w:r>
              <w:rPr>
                <w:rFonts w:hint="eastAsia"/>
              </w:rPr>
              <w:t xml:space="preserve">              눈동자 인식률 향상</w:t>
            </w:r>
          </w:p>
          <w:p w14:paraId="3BB9C7AA" w14:textId="0D5DB72C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C771B65" wp14:editId="5062A01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00A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39908485" w14:textId="77777777" w:rsidTr="00BC4645">
        <w:trPr>
          <w:trHeight w:val="713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3E93" w14:textId="0FEBCC72" w:rsidR="00D077E9" w:rsidRDefault="00DD65B5" w:rsidP="00C500D8">
            <w:pPr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 xml:space="preserve"> </w:t>
            </w:r>
            <w:r w:rsidR="004F375E" w:rsidRPr="000B69ED">
              <w:rPr>
                <w:rFonts w:hint="eastAsia"/>
                <w:noProof/>
                <w:sz w:val="32"/>
              </w:rPr>
              <w:t>연구 요약:</w:t>
            </w:r>
            <w:r w:rsidR="004F375E" w:rsidRPr="000B69ED">
              <w:rPr>
                <w:noProof/>
                <w:sz w:val="32"/>
              </w:rPr>
              <w:t xml:space="preserve"> </w:t>
            </w:r>
          </w:p>
          <w:p w14:paraId="51294A62" w14:textId="76E95FD5" w:rsidR="00D829F8" w:rsidRDefault="004E7BD6" w:rsidP="00D36F9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 w:rsidR="00B15D23">
              <w:rPr>
                <w:noProof/>
              </w:rPr>
              <w:t xml:space="preserve">1. </w:t>
            </w:r>
            <w:r w:rsidR="00D051CE">
              <w:rPr>
                <w:rFonts w:hint="eastAsia"/>
                <w:noProof/>
              </w:rPr>
              <w:t xml:space="preserve">눈동자 인식률이 낮았던 원인 발견 및 개선 </w:t>
            </w:r>
          </w:p>
          <w:p w14:paraId="6D1D5AA0" w14:textId="77777777" w:rsidR="00D051CE" w:rsidRDefault="00D051CE" w:rsidP="00D36F9A">
            <w:pPr>
              <w:rPr>
                <w:noProof/>
              </w:rPr>
            </w:pPr>
            <w:r>
              <w:rPr>
                <w:noProof/>
              </w:rPr>
              <w:tab/>
              <w:t xml:space="preserve">- </w:t>
            </w:r>
            <w:r>
              <w:rPr>
                <w:rFonts w:hint="eastAsia"/>
                <w:noProof/>
              </w:rPr>
              <w:t>눈동자 감지 영역에 눈동자가 완전히 들어오지 않는 경우가 많았음</w:t>
            </w:r>
          </w:p>
          <w:p w14:paraId="32D1C2A6" w14:textId="77777777" w:rsidR="00D051CE" w:rsidRDefault="00D051CE" w:rsidP="00D36F9A">
            <w:pPr>
              <w:rPr>
                <w:noProof/>
              </w:rPr>
            </w:pPr>
            <w:r>
              <w:rPr>
                <w:noProof/>
              </w:rPr>
              <w:tab/>
              <w:t xml:space="preserve">-&gt; </w:t>
            </w:r>
            <w:r>
              <w:rPr>
                <w:rFonts w:hint="eastAsia"/>
                <w:noProof/>
              </w:rPr>
              <w:t>개선된 감지 영역 및 이미지 전처리 과정 개선으로 인식률 향상</w:t>
            </w:r>
          </w:p>
          <w:p w14:paraId="0A1EA36F" w14:textId="77777777" w:rsidR="00BA4287" w:rsidRDefault="00BA4287" w:rsidP="00D36F9A">
            <w:pPr>
              <w:rPr>
                <w:noProof/>
              </w:rPr>
            </w:pPr>
          </w:p>
          <w:p w14:paraId="49F0B6DD" w14:textId="720E5E05" w:rsidR="00D051CE" w:rsidRDefault="00D051CE" w:rsidP="00D36F9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 w:rsidR="006F2826">
              <w:rPr>
                <w:noProof/>
              </w:rPr>
              <w:t xml:space="preserve"> </w:t>
            </w:r>
            <w:r w:rsidR="00B15D23">
              <w:rPr>
                <w:noProof/>
              </w:rPr>
              <w:t xml:space="preserve">2. </w:t>
            </w:r>
            <w:r w:rsidR="00B15D23">
              <w:rPr>
                <w:rFonts w:hint="eastAsia"/>
                <w:noProof/>
              </w:rPr>
              <w:t>시선 인식을 기반한 마우스 포인터 좌표 이동</w:t>
            </w:r>
          </w:p>
          <w:p w14:paraId="2DE8083B" w14:textId="0C5A0EFB" w:rsidR="00B15D23" w:rsidRPr="00D051CE" w:rsidRDefault="00B15D23" w:rsidP="00D36F9A">
            <w:pPr>
              <w:rPr>
                <w:noProof/>
              </w:rPr>
            </w:pPr>
            <w:r>
              <w:rPr>
                <w:noProof/>
              </w:rPr>
              <w:tab/>
              <w:t xml:space="preserve">- </w:t>
            </w:r>
            <w:r>
              <w:rPr>
                <w:rFonts w:hint="eastAsia"/>
                <w:noProof/>
              </w:rPr>
              <w:t>시선의 이동 범위와 마우스 포인터의 이동 범위를 적절히 매칭</w:t>
            </w:r>
          </w:p>
        </w:tc>
      </w:tr>
      <w:tr w:rsidR="00D077E9" w:rsidRPr="00240586" w14:paraId="7F017D9D" w14:textId="77777777" w:rsidTr="00BC4645">
        <w:trPr>
          <w:trHeight w:val="243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7EC" w14:textId="18BF5C08" w:rsidR="00D077E9" w:rsidRPr="00240586" w:rsidRDefault="00C46ADD" w:rsidP="00AB02A7">
            <w:r>
              <w:t xml:space="preserve"> </w:t>
            </w:r>
            <w:sdt>
              <w:sdtPr>
                <w:rPr>
                  <w:rFonts w:hint="eastAsia"/>
                </w:rPr>
                <w:id w:val="1080870105"/>
                <w:placeholder>
                  <w:docPart w:val="C30F1AAECAF24C39B3F2057E69E3603D"/>
                </w:placeholder>
                <w15:appearance w15:val="hidden"/>
              </w:sdtPr>
              <w:sdtEndPr/>
              <w:sdtContent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971CCD">
                  <w:rPr>
                    <w:rStyle w:val="Char1"/>
                    <w:b w:val="0"/>
                    <w:noProof/>
                    <w:lang w:val="ko-KR" w:bidi="ko-KR"/>
                  </w:rPr>
                  <w:t>5월 17일</w: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sdtContent>
            </w:sdt>
          </w:p>
          <w:p w14:paraId="308EFF1F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4FBFBA" wp14:editId="717B1E94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4C73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DE21C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CC391A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6DDDF" w14:textId="003A4C3E" w:rsidR="00D077E9" w:rsidRPr="00240586" w:rsidRDefault="000E18E6" w:rsidP="00AB02A7">
            <w:sdt>
              <w:sdtPr>
                <w:rPr>
                  <w:rFonts w:hint="eastAsia"/>
                </w:rPr>
                <w:id w:val="-1740469667"/>
                <w:placeholder>
                  <w:docPart w:val="7E9F09E6B66545B9968469CDE58FE216"/>
                </w:placeholder>
                <w15:appearance w15:val="hidden"/>
              </w:sdtPr>
              <w:sdtEndPr/>
              <w:sdtContent>
                <w:r w:rsidR="00C46ADD">
                  <w:t xml:space="preserve"> </w:t>
                </w:r>
                <w:r w:rsidR="00EE557A">
                  <w:rPr>
                    <w:rFonts w:hint="eastAsia"/>
                  </w:rPr>
                  <w:t>국민대학교 전자공학부 전자종합설계</w:t>
                </w:r>
                <w:r w:rsidR="00A24B71">
                  <w:rPr>
                    <w:rFonts w:hint="eastAsia"/>
                  </w:rPr>
                  <w:t>I</w:t>
                </w:r>
              </w:sdtContent>
            </w:sdt>
          </w:p>
          <w:p w14:paraId="036AB51E" w14:textId="46748897" w:rsidR="00D077E9" w:rsidRPr="00240586" w:rsidRDefault="00C46ADD" w:rsidP="00AB02A7">
            <w:r>
              <w:rPr>
                <w:lang w:bidi="ko-KR"/>
              </w:rPr>
              <w:t xml:space="preserve"> </w:t>
            </w:r>
            <w:r w:rsidR="004F375E">
              <w:rPr>
                <w:rFonts w:hint="eastAsia"/>
                <w:lang w:val="ko-KR" w:bidi="ko-KR"/>
              </w:rPr>
              <w:t>연구원</w:t>
            </w:r>
            <w:r w:rsidR="00EE557A">
              <w:rPr>
                <w:rFonts w:hint="eastAsia"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rFonts w:hint="eastAsia"/>
                <w:lang w:val="ko-KR" w:bidi="ko-KR"/>
              </w:rPr>
              <w:t>김정민(</w:t>
            </w:r>
            <w:r w:rsidRPr="00C46ADD">
              <w:rPr>
                <w:lang w:val="ko-KR" w:bidi="ko-KR"/>
              </w:rPr>
              <w:t>20162934</w:t>
            </w:r>
            <w:proofErr w:type="gramStart"/>
            <w:r>
              <w:rPr>
                <w:lang w:val="ko-KR" w:bidi="ko-KR"/>
              </w:rPr>
              <w:t>)</w:t>
            </w:r>
            <w:r w:rsidR="00EE557A">
              <w:rPr>
                <w:lang w:val="ko-KR" w:bidi="ko-KR"/>
              </w:rPr>
              <w:t xml:space="preserve"> ,</w:t>
            </w:r>
            <w:proofErr w:type="gramEnd"/>
            <w:r w:rsidR="00DC5C95">
              <w:rPr>
                <w:lang w:val="ko-KR" w:bidi="ko-KR"/>
              </w:rPr>
              <w:t xml:space="preserve"> </w:t>
            </w:r>
            <w:r w:rsidR="00DC5C95">
              <w:rPr>
                <w:rFonts w:hint="eastAsia"/>
                <w:lang w:val="ko-KR" w:bidi="ko-KR"/>
              </w:rPr>
              <w:t>신미나(20201463)</w:t>
            </w:r>
          </w:p>
          <w:p w14:paraId="2FB2F22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73CE4FF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B1822" wp14:editId="45099C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2118" w14:textId="77777777" w:rsidR="00B50548" w:rsidRDefault="00B50548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1822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E2118" w14:textId="77777777" w:rsidR="00B50548" w:rsidRDefault="00B50548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7629F94E" w14:textId="52504441" w:rsidR="00D077E9" w:rsidRPr="004F375E" w:rsidRDefault="004F375E" w:rsidP="00D077E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  <w:lang w:val="ko-KR" w:bidi="ko-KR"/>
        </w:rPr>
        <w:lastRenderedPageBreak/>
        <w:t>연구 내용</w:t>
      </w:r>
    </w:p>
    <w:tbl>
      <w:tblPr>
        <w:tblW w:w="9999" w:type="dxa"/>
        <w:tblInd w:w="35" w:type="dxa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60"/>
      </w:tblGrid>
      <w:tr w:rsidR="003C4245" w:rsidRPr="00240586" w14:paraId="24F79927" w14:textId="77777777" w:rsidTr="00254433">
        <w:trPr>
          <w:trHeight w:val="5172"/>
        </w:trPr>
        <w:tc>
          <w:tcPr>
            <w:tcW w:w="9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EAAF" w14:textId="0BFD4268" w:rsidR="00214214" w:rsidRDefault="00214214" w:rsidP="00D36F9A">
            <w:pPr>
              <w:pStyle w:val="ae"/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DE94655" wp14:editId="493BE759">
                      <wp:extent cx="1493949" cy="0"/>
                      <wp:effectExtent l="0" t="19050" r="30480" b="19050"/>
                      <wp:docPr id="1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CE211F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EJ2qkQ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270B37" w14:textId="623CC3B8" w:rsidR="00214214" w:rsidRDefault="00214214" w:rsidP="00D36F9A">
            <w:pPr>
              <w:pStyle w:val="ae"/>
              <w:rPr>
                <w:b/>
              </w:rPr>
            </w:pPr>
            <w:r>
              <w:rPr>
                <w:rFonts w:hint="eastAsia"/>
                <w:b/>
              </w:rPr>
              <w:t xml:space="preserve">문제점 발견 및 </w:t>
            </w:r>
            <w:r w:rsidR="00C436B0">
              <w:rPr>
                <w:rFonts w:hint="eastAsia"/>
                <w:b/>
              </w:rPr>
              <w:t>개선</w:t>
            </w:r>
            <w:r w:rsidR="00D741EE">
              <w:rPr>
                <w:rFonts w:hint="eastAsia"/>
                <w:b/>
              </w:rPr>
              <w:t xml:space="preserve"> </w:t>
            </w:r>
          </w:p>
          <w:p w14:paraId="7FB025D2" w14:textId="502D512B" w:rsidR="00C436B0" w:rsidRDefault="00D741EE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41EE">
              <w:rPr>
                <w:sz w:val="24"/>
                <w:szCs w:val="24"/>
              </w:rPr>
              <w:t xml:space="preserve">9주차 프로젝트에서 눈동자 검출을 위해 </w:t>
            </w:r>
            <w:proofErr w:type="spellStart"/>
            <w:r w:rsidRPr="00D741EE">
              <w:rPr>
                <w:sz w:val="24"/>
                <w:szCs w:val="24"/>
              </w:rPr>
              <w:t>dlib</w:t>
            </w:r>
            <w:proofErr w:type="spellEnd"/>
            <w:r w:rsidRPr="00D741EE">
              <w:rPr>
                <w:sz w:val="24"/>
                <w:szCs w:val="24"/>
              </w:rPr>
              <w:t xml:space="preserve">의 </w:t>
            </w:r>
            <w:proofErr w:type="spellStart"/>
            <w:r w:rsidRPr="00D741EE">
              <w:rPr>
                <w:sz w:val="24"/>
                <w:szCs w:val="24"/>
              </w:rPr>
              <w:t>랜드마크</w:t>
            </w:r>
            <w:proofErr w:type="spellEnd"/>
            <w:r w:rsidRPr="00D741EE">
              <w:rPr>
                <w:sz w:val="24"/>
                <w:szCs w:val="24"/>
              </w:rPr>
              <w:t xml:space="preserve"> 중 양 눈에 해당하는 6쌍의 점을 Hexagon mask을 씌워 영역을 분할하였는데, 이 마스크 내에 눈동자가 완전히 포함되지 않는 문제점을 발견했다. 실시간으로 얼굴의 68개 </w:t>
            </w:r>
            <w:proofErr w:type="spellStart"/>
            <w:r w:rsidRPr="00D741EE">
              <w:rPr>
                <w:sz w:val="24"/>
                <w:szCs w:val="24"/>
              </w:rPr>
              <w:t>랜드마크를</w:t>
            </w:r>
            <w:proofErr w:type="spellEnd"/>
            <w:r w:rsidRPr="00D741EE">
              <w:rPr>
                <w:sz w:val="24"/>
                <w:szCs w:val="24"/>
              </w:rPr>
              <w:t xml:space="preserve"> 그린 결과를 확인해보니 눈의 </w:t>
            </w:r>
            <w:proofErr w:type="spellStart"/>
            <w:r w:rsidRPr="00D741EE">
              <w:rPr>
                <w:sz w:val="24"/>
                <w:szCs w:val="24"/>
              </w:rPr>
              <w:t>랜드마크</w:t>
            </w:r>
            <w:proofErr w:type="spellEnd"/>
            <w:r w:rsidRPr="00D741EE">
              <w:rPr>
                <w:sz w:val="24"/>
                <w:szCs w:val="24"/>
              </w:rPr>
              <w:t xml:space="preserve"> 범위가 실제 눈의 크기보다 작은 경우가 빈번했다. 따라서 </w:t>
            </w:r>
            <w:proofErr w:type="spellStart"/>
            <w:r w:rsidRPr="00D741EE">
              <w:rPr>
                <w:sz w:val="24"/>
                <w:szCs w:val="24"/>
              </w:rPr>
              <w:t>dlib</w:t>
            </w:r>
            <w:proofErr w:type="spellEnd"/>
            <w:r w:rsidRPr="00D741EE">
              <w:rPr>
                <w:sz w:val="24"/>
                <w:szCs w:val="24"/>
              </w:rPr>
              <w:t xml:space="preserve">를 이용한 눈동자 인식률이 낮았던 이유는 낮은 레벨의 영상처리기법(Hough변환)을 사용했다는 </w:t>
            </w:r>
            <w:proofErr w:type="gramStart"/>
            <w:r w:rsidRPr="00D741EE">
              <w:rPr>
                <w:sz w:val="24"/>
                <w:szCs w:val="24"/>
              </w:rPr>
              <w:t>점 뿐만</w:t>
            </w:r>
            <w:proofErr w:type="gramEnd"/>
            <w:r w:rsidRPr="00D741EE">
              <w:rPr>
                <w:sz w:val="24"/>
                <w:szCs w:val="24"/>
              </w:rPr>
              <w:t xml:space="preserve"> 아니라, "애초에 처리되는 영역에 눈동자가 완전히 들어오지 못했던 점"도 해당됐을 것이다.</w:t>
            </w:r>
            <w:r w:rsidR="00C436B0">
              <w:rPr>
                <w:sz w:val="24"/>
                <w:szCs w:val="24"/>
              </w:rPr>
              <w:t xml:space="preserve"> </w:t>
            </w:r>
          </w:p>
          <w:p w14:paraId="2BFAEDEE" w14:textId="3F7ECC89" w:rsidR="002502E5" w:rsidRDefault="00C436B0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이를 해결하기 위해,</w:t>
            </w:r>
            <w:r>
              <w:rPr>
                <w:sz w:val="24"/>
                <w:szCs w:val="24"/>
              </w:rPr>
              <w:t xml:space="preserve"> </w:t>
            </w:r>
            <w:r w:rsidR="00D741EE">
              <w:rPr>
                <w:rFonts w:hint="eastAsia"/>
                <w:sz w:val="24"/>
                <w:szCs w:val="24"/>
              </w:rPr>
              <w:t xml:space="preserve">눈동자 </w:t>
            </w:r>
            <w:r>
              <w:rPr>
                <w:rFonts w:hint="eastAsia"/>
                <w:sz w:val="24"/>
                <w:szCs w:val="24"/>
              </w:rPr>
              <w:t>인식 영역을 새로 구현하였다.</w:t>
            </w:r>
            <w:r>
              <w:rPr>
                <w:sz w:val="24"/>
                <w:szCs w:val="24"/>
              </w:rPr>
              <w:t xml:space="preserve"> </w:t>
            </w:r>
            <w:r w:rsidR="000E3253">
              <w:rPr>
                <w:sz w:val="24"/>
                <w:szCs w:val="24"/>
              </w:rPr>
              <w:t>6</w:t>
            </w:r>
            <w:r w:rsidR="000E3253">
              <w:rPr>
                <w:rFonts w:hint="eastAsia"/>
                <w:sz w:val="24"/>
                <w:szCs w:val="24"/>
              </w:rPr>
              <w:t xml:space="preserve">개의 </w:t>
            </w:r>
            <w:r>
              <w:rPr>
                <w:rFonts w:hint="eastAsia"/>
                <w:sz w:val="24"/>
                <w:szCs w:val="24"/>
              </w:rPr>
              <w:t xml:space="preserve">눈 </w:t>
            </w:r>
            <w:proofErr w:type="spellStart"/>
            <w:r>
              <w:rPr>
                <w:rFonts w:hint="eastAsia"/>
                <w:sz w:val="24"/>
                <w:szCs w:val="24"/>
              </w:rPr>
              <w:t>랜드마크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좌표를 그대로 사용하지 않고 </w:t>
            </w:r>
            <w:r w:rsidR="002502E5">
              <w:rPr>
                <w:rFonts w:hint="eastAsia"/>
                <w:sz w:val="24"/>
                <w:szCs w:val="24"/>
              </w:rPr>
              <w:t>좌표 사이의 비율을 고려하여 새로운 인식 영역을 사각형으로 구현하였다.</w:t>
            </w:r>
          </w:p>
          <w:p w14:paraId="001426BB" w14:textId="77777777" w:rsidR="009B6CFA" w:rsidRDefault="002502E5" w:rsidP="009B6CFA">
            <w:pPr>
              <w:pStyle w:val="ae"/>
              <w:keepNext/>
              <w:jc w:val="center"/>
            </w:pPr>
            <w:r w:rsidRPr="002502E5">
              <w:rPr>
                <w:noProof/>
                <w:sz w:val="24"/>
                <w:szCs w:val="24"/>
              </w:rPr>
              <w:drawing>
                <wp:inline distT="0" distB="0" distL="0" distR="0" wp14:anchorId="07B354AF" wp14:editId="187FBF2F">
                  <wp:extent cx="4549140" cy="2404235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55" cy="242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99F70" w14:textId="4342D149" w:rsidR="00C436B0" w:rsidRDefault="009B6CFA" w:rsidP="009B6CFA">
            <w:pPr>
              <w:pStyle w:val="affffd"/>
              <w:jc w:val="center"/>
            </w:pPr>
            <w:r>
              <w:rPr>
                <w:rFonts w:hint="eastAsia"/>
              </w:rPr>
              <w:t>눈동자 인식 영역 계산 비율</w:t>
            </w:r>
          </w:p>
          <w:p w14:paraId="7563BBC7" w14:textId="77777777" w:rsidR="009B6CFA" w:rsidRPr="009B6CFA" w:rsidRDefault="009B6CFA" w:rsidP="009B6CFA"/>
          <w:p w14:paraId="242FFF63" w14:textId="5BD48B74" w:rsidR="00214214" w:rsidRDefault="002502E5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위 그림의 </w:t>
            </w:r>
            <w:proofErr w:type="spellStart"/>
            <w:r>
              <w:rPr>
                <w:rFonts w:hint="eastAsia"/>
                <w:sz w:val="24"/>
                <w:szCs w:val="24"/>
              </w:rPr>
              <w:t>빨간선이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눈동자 인식 영역이다.</w:t>
            </w:r>
            <w:r>
              <w:rPr>
                <w:sz w:val="24"/>
                <w:szCs w:val="24"/>
              </w:rPr>
              <w:t xml:space="preserve"> </w:t>
            </w:r>
          </w:p>
          <w:p w14:paraId="03F6BEF4" w14:textId="11FC6E70" w:rsidR="002502E5" w:rsidRDefault="002502E5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눈동자의 움직임과 </w:t>
            </w:r>
            <w:proofErr w:type="spellStart"/>
            <w:r>
              <w:rPr>
                <w:rFonts w:hint="eastAsia"/>
                <w:sz w:val="24"/>
                <w:szCs w:val="24"/>
              </w:rPr>
              <w:t>랜드마크의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위치를 실시간으로 확인해 본 결과, 눈동자는 양 옆의 끄트머리로는 잘 이동하지 않고 수직방향으로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랜드마크를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자주 벗어나는 움직임을 보였다.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따라서 기존 인식 영역의 모양을 복잡한 육각형에서 사각형으로 변경하고,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수평방향으로는 좁히고 수직방향으로는 넓혔다.</w:t>
            </w:r>
          </w:p>
          <w:p w14:paraId="4779B4BC" w14:textId="7E797CB5" w:rsidR="00EF575F" w:rsidRPr="000E3253" w:rsidRDefault="00026DE1" w:rsidP="00D36F9A">
            <w:pPr>
              <w:pStyle w:val="a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그리고 눈동자 검출의 정확도를 높이기 위해 이미지 전처리 과정에 히스토그램 </w:t>
            </w:r>
            <w:proofErr w:type="spellStart"/>
            <w:r>
              <w:rPr>
                <w:rFonts w:hint="eastAsia"/>
                <w:sz w:val="24"/>
                <w:szCs w:val="24"/>
              </w:rPr>
              <w:t>평활화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과정을 추가했고,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영역 내 눈동자를 제외한 다른 circle이 반환되지 못하게 하기 위하여 </w:t>
            </w:r>
            <w:r>
              <w:rPr>
                <w:sz w:val="24"/>
                <w:szCs w:val="24"/>
              </w:rPr>
              <w:t>circle</w:t>
            </w:r>
            <w:r>
              <w:rPr>
                <w:rFonts w:hint="eastAsia"/>
                <w:sz w:val="24"/>
                <w:szCs w:val="24"/>
              </w:rPr>
              <w:t xml:space="preserve">객체는 오직 한 개 그 이외에 </w:t>
            </w:r>
            <w:r>
              <w:rPr>
                <w:sz w:val="24"/>
                <w:szCs w:val="24"/>
              </w:rPr>
              <w:t>None</w:t>
            </w:r>
            <w:r>
              <w:rPr>
                <w:rFonts w:hint="eastAsia"/>
                <w:sz w:val="24"/>
                <w:szCs w:val="24"/>
              </w:rPr>
              <w:t>값을 저장하여 반환하도록 변경했다.</w:t>
            </w:r>
            <w:bookmarkStart w:id="0" w:name="_GoBack"/>
            <w:bookmarkEnd w:id="0"/>
          </w:p>
          <w:p w14:paraId="0E27AE78" w14:textId="77777777" w:rsidR="009B6CFA" w:rsidRPr="00C436B0" w:rsidRDefault="009B6CFA" w:rsidP="00D36F9A">
            <w:pPr>
              <w:pStyle w:val="ae"/>
            </w:pPr>
          </w:p>
          <w:p w14:paraId="60653B33" w14:textId="6A48F395" w:rsidR="00214214" w:rsidRDefault="00214214" w:rsidP="00D36F9A">
            <w:pPr>
              <w:pStyle w:val="ae"/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BB596B0" wp14:editId="5062A591">
                      <wp:extent cx="1493949" cy="0"/>
                      <wp:effectExtent l="0" t="19050" r="30480" b="19050"/>
                      <wp:docPr id="4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2F99DC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D0mrHA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769E63" w14:textId="182A63E1" w:rsidR="00214214" w:rsidRPr="00214214" w:rsidRDefault="00572DA1" w:rsidP="00D36F9A">
            <w:pPr>
              <w:pStyle w:val="ae"/>
              <w:rPr>
                <w:b/>
              </w:rPr>
            </w:pPr>
            <w:r>
              <w:rPr>
                <w:rFonts w:hint="eastAsia"/>
                <w:b/>
              </w:rPr>
              <w:t>프로그램</w:t>
            </w:r>
            <w:r w:rsidR="00EF575F">
              <w:rPr>
                <w:rFonts w:hint="eastAsia"/>
                <w:b/>
              </w:rPr>
              <w:t xml:space="preserve"> 수정</w:t>
            </w:r>
            <w:r>
              <w:rPr>
                <w:rFonts w:hint="eastAsia"/>
                <w:b/>
              </w:rPr>
              <w:t>사항</w:t>
            </w:r>
          </w:p>
          <w:p w14:paraId="3059B67C" w14:textId="4B8C5E85" w:rsidR="00214214" w:rsidRDefault="009B6CFA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사용할 라이브러리 추가 </w:t>
            </w:r>
          </w:p>
          <w:p w14:paraId="6312E11E" w14:textId="379AEFF5" w:rsidR="009B6CFA" w:rsidRDefault="009B6CFA" w:rsidP="009B6CFA">
            <w:pPr>
              <w:pStyle w:val="ae"/>
              <w:rPr>
                <w:sz w:val="24"/>
                <w:szCs w:val="24"/>
              </w:rPr>
            </w:pPr>
            <w:r w:rsidRPr="009B6CFA">
              <w:rPr>
                <w:noProof/>
                <w:sz w:val="24"/>
                <w:szCs w:val="24"/>
              </w:rPr>
              <w:drawing>
                <wp:inline distT="0" distB="0" distL="0" distR="0" wp14:anchorId="4DF46AF6" wp14:editId="440D04F5">
                  <wp:extent cx="3897443" cy="1851660"/>
                  <wp:effectExtent l="0" t="0" r="825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179" cy="186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4A707" w14:textId="77777777" w:rsidR="009B6CFA" w:rsidRDefault="009B6CFA" w:rsidP="00D36F9A">
            <w:pPr>
              <w:pStyle w:val="ae"/>
              <w:rPr>
                <w:sz w:val="24"/>
                <w:szCs w:val="24"/>
              </w:rPr>
            </w:pPr>
          </w:p>
          <w:p w14:paraId="4283F46F" w14:textId="7DD9DB2D" w:rsidR="009B6CFA" w:rsidRDefault="009B6CFA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눈동자 인식 영역 개선 </w:t>
            </w:r>
          </w:p>
          <w:p w14:paraId="28583F5F" w14:textId="695836C3" w:rsidR="009B6CFA" w:rsidRDefault="00A338C7" w:rsidP="00D36F9A">
            <w:pPr>
              <w:pStyle w:val="ae"/>
              <w:rPr>
                <w:sz w:val="24"/>
                <w:szCs w:val="24"/>
              </w:rPr>
            </w:pPr>
            <w:r w:rsidRPr="00A338C7">
              <w:rPr>
                <w:noProof/>
                <w:sz w:val="24"/>
                <w:szCs w:val="24"/>
              </w:rPr>
              <w:drawing>
                <wp:inline distT="0" distB="0" distL="0" distR="0" wp14:anchorId="7839D88A" wp14:editId="18D64455">
                  <wp:extent cx="6371590" cy="43891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8B79E" w14:textId="77777777" w:rsidR="00C04BD6" w:rsidRDefault="008D3C2C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위 그림과 동일하게 계산하여 구현하였다. </w:t>
            </w:r>
          </w:p>
          <w:p w14:paraId="39C36A5A" w14:textId="18D3C37B" w:rsidR="00C04BD6" w:rsidRPr="00B50548" w:rsidRDefault="00C04BD6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D3C2C">
              <w:rPr>
                <w:sz w:val="24"/>
                <w:szCs w:val="24"/>
              </w:rPr>
              <w:t>Left_eye_pts</w:t>
            </w:r>
            <w:proofErr w:type="spellEnd"/>
            <w:r w:rsidR="008D3C2C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="008D3C2C">
              <w:rPr>
                <w:sz w:val="24"/>
                <w:szCs w:val="24"/>
              </w:rPr>
              <w:t>right_eye_pts</w:t>
            </w:r>
            <w:proofErr w:type="spellEnd"/>
            <w:r w:rsidR="008D3C2C">
              <w:rPr>
                <w:rFonts w:hint="eastAsia"/>
                <w:sz w:val="24"/>
                <w:szCs w:val="24"/>
              </w:rPr>
              <w:t>는 각 눈의 눈동자를 검출할 사각형 경계영역으로,</w:t>
            </w:r>
            <w:r w:rsidR="008D3C2C">
              <w:rPr>
                <w:sz w:val="24"/>
                <w:szCs w:val="24"/>
              </w:rPr>
              <w:t xml:space="preserve"> </w:t>
            </w:r>
            <w:proofErr w:type="spellStart"/>
            <w:r w:rsidR="008D3C2C">
              <w:rPr>
                <w:sz w:val="24"/>
                <w:szCs w:val="24"/>
              </w:rPr>
              <w:t>HoughCircles</w:t>
            </w:r>
            <w:proofErr w:type="spellEnd"/>
            <w:r w:rsidR="008D3C2C">
              <w:rPr>
                <w:rFonts w:hint="eastAsia"/>
                <w:sz w:val="24"/>
                <w:szCs w:val="24"/>
              </w:rPr>
              <w:t>알고리즘은 이 영역 내에서만 눈동자를 검출한다.</w:t>
            </w:r>
            <w:r w:rsidR="008D3C2C">
              <w:rPr>
                <w:sz w:val="24"/>
                <w:szCs w:val="24"/>
              </w:rPr>
              <w:t xml:space="preserve"> </w:t>
            </w:r>
          </w:p>
          <w:p w14:paraId="3F890391" w14:textId="77777777" w:rsidR="008D3C2C" w:rsidRDefault="008D3C2C" w:rsidP="00D36F9A">
            <w:pPr>
              <w:pStyle w:val="ae"/>
              <w:rPr>
                <w:sz w:val="24"/>
                <w:szCs w:val="24"/>
              </w:rPr>
            </w:pPr>
          </w:p>
          <w:p w14:paraId="34B6C97A" w14:textId="40B29ECC" w:rsidR="00A338C7" w:rsidRDefault="00A338C7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8D3C2C">
              <w:rPr>
                <w:rFonts w:hint="eastAsia"/>
                <w:sz w:val="24"/>
                <w:szCs w:val="24"/>
              </w:rPr>
              <w:t xml:space="preserve">시선 좌표와 마우스의 좌표를 </w:t>
            </w:r>
            <w:proofErr w:type="spellStart"/>
            <w:r w:rsidR="008D3C2C">
              <w:rPr>
                <w:rFonts w:hint="eastAsia"/>
                <w:sz w:val="24"/>
                <w:szCs w:val="24"/>
              </w:rPr>
              <w:t>매칭</w:t>
            </w:r>
            <w:proofErr w:type="spellEnd"/>
          </w:p>
          <w:p w14:paraId="1F82CF41" w14:textId="4486FF3D" w:rsidR="008D3C2C" w:rsidRDefault="008D3C2C" w:rsidP="00D36F9A">
            <w:pPr>
              <w:pStyle w:val="ae"/>
              <w:rPr>
                <w:sz w:val="24"/>
                <w:szCs w:val="24"/>
              </w:rPr>
            </w:pPr>
            <w:r w:rsidRPr="008D3C2C">
              <w:rPr>
                <w:noProof/>
                <w:sz w:val="24"/>
                <w:szCs w:val="24"/>
              </w:rPr>
              <w:drawing>
                <wp:inline distT="0" distB="0" distL="0" distR="0" wp14:anchorId="09FAA31A" wp14:editId="3DED623F">
                  <wp:extent cx="4438785" cy="33832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77" cy="339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FD56B" w14:textId="3F0D1C19" w:rsidR="00B50548" w:rsidRDefault="00B50548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시선의 움직임을 모니터 상 마우스의 움직임에 매칭하여 마우스의 목적지 좌표를 반환하는 함수이다.</w:t>
            </w:r>
            <w:r>
              <w:rPr>
                <w:sz w:val="24"/>
                <w:szCs w:val="24"/>
              </w:rPr>
              <w:t xml:space="preserve"> </w:t>
            </w:r>
          </w:p>
          <w:p w14:paraId="40D36D52" w14:textId="223FA057" w:rsidR="00434F34" w:rsidRDefault="00434F34" w:rsidP="00D36F9A">
            <w:pPr>
              <w:pStyle w:val="ae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파라미터인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</w:rPr>
              <w:t>rect</w:t>
            </w:r>
            <w:proofErr w:type="gramEnd"/>
            <w:r>
              <w:rPr>
                <w:sz w:val="24"/>
                <w:szCs w:val="24"/>
              </w:rPr>
              <w:t>_coords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는 시선 좌표의 </w:t>
            </w:r>
            <w:proofErr w:type="spellStart"/>
            <w:r>
              <w:rPr>
                <w:rFonts w:hint="eastAsia"/>
                <w:sz w:val="24"/>
                <w:szCs w:val="24"/>
              </w:rPr>
              <w:t>바운더리로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간단히 </w:t>
            </w:r>
            <w:proofErr w:type="spellStart"/>
            <w:r>
              <w:rPr>
                <w:sz w:val="24"/>
                <w:szCs w:val="24"/>
              </w:rPr>
              <w:t>dlib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가 주는 눈 </w:t>
            </w:r>
            <w:proofErr w:type="spellStart"/>
            <w:r>
              <w:rPr>
                <w:rFonts w:hint="eastAsia"/>
                <w:sz w:val="24"/>
                <w:szCs w:val="24"/>
              </w:rPr>
              <w:t>랜드마크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두 개로 구성된다.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시선 좌표는 </w:t>
            </w:r>
            <w:r w:rsidR="009309A1"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눈동자(원)의 중심점</w:t>
            </w:r>
            <w:r w:rsidR="009309A1"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이므로,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위에서 구현한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눈동자가 기준의 사각 영역을 그래도 사용할 경우 시선 좌표를 정확히 다루기에 무리가 있다.</w:t>
            </w:r>
            <w:r>
              <w:rPr>
                <w:sz w:val="24"/>
                <w:szCs w:val="24"/>
              </w:rPr>
              <w:t xml:space="preserve"> ) ‘</w:t>
            </w:r>
            <w:proofErr w:type="spellStart"/>
            <w:r>
              <w:rPr>
                <w:sz w:val="24"/>
                <w:szCs w:val="24"/>
              </w:rPr>
              <w:t>point_coord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는 시선의 좌표이고</w:t>
            </w:r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output_width</w:t>
            </w:r>
            <w:proofErr w:type="spellEnd"/>
            <w:r>
              <w:rPr>
                <w:sz w:val="24"/>
                <w:szCs w:val="24"/>
              </w:rPr>
              <w:t>’, ‘</w:t>
            </w:r>
            <w:proofErr w:type="spellStart"/>
            <w:r>
              <w:rPr>
                <w:rFonts w:hint="eastAsia"/>
                <w:sz w:val="24"/>
                <w:szCs w:val="24"/>
              </w:rPr>
              <w:t>output_height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는 </w:t>
            </w:r>
            <w:proofErr w:type="spellStart"/>
            <w:r>
              <w:rPr>
                <w:rFonts w:hint="eastAsia"/>
                <w:sz w:val="24"/>
                <w:szCs w:val="24"/>
              </w:rPr>
              <w:t>데스크탑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모니터의 사이즈이다.</w:t>
            </w:r>
            <w:r>
              <w:rPr>
                <w:sz w:val="24"/>
                <w:szCs w:val="24"/>
              </w:rPr>
              <w:t xml:space="preserve"> </w:t>
            </w:r>
          </w:p>
          <w:p w14:paraId="76038DE4" w14:textId="01676562" w:rsidR="009309A1" w:rsidRPr="009309A1" w:rsidRDefault="00434F34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핵심은 </w:t>
            </w:r>
            <w:r>
              <w:rPr>
                <w:sz w:val="24"/>
                <w:szCs w:val="24"/>
              </w:rPr>
              <w:t>(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 xml:space="preserve">시선 </w:t>
            </w:r>
            <w:proofErr w:type="spellStart"/>
            <w:r w:rsidRPr="00434F34">
              <w:rPr>
                <w:rFonts w:hint="eastAsia"/>
                <w:sz w:val="24"/>
                <w:szCs w:val="24"/>
                <w:u w:val="single"/>
              </w:rPr>
              <w:t>바운더리</w:t>
            </w:r>
            <w:proofErr w:type="spellEnd"/>
            <w:proofErr w:type="gramStart"/>
            <w:r>
              <w:rPr>
                <w:rFonts w:hint="eastAsia"/>
                <w:sz w:val="24"/>
                <w:szCs w:val="24"/>
                <w:u w:val="single"/>
              </w:rPr>
              <w:t>)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34F34">
              <w:rPr>
                <w:sz w:val="24"/>
                <w:szCs w:val="24"/>
                <w:u w:val="single"/>
              </w:rPr>
              <w:t>:</w:t>
            </w:r>
            <w:proofErr w:type="gramEnd"/>
            <w:r w:rsidRPr="00434F34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(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>시선 좌표</w:t>
            </w:r>
            <w:r>
              <w:rPr>
                <w:rFonts w:hint="eastAsia"/>
                <w:sz w:val="24"/>
                <w:szCs w:val="24"/>
                <w:u w:val="single"/>
              </w:rPr>
              <w:t>)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34F34">
              <w:rPr>
                <w:sz w:val="24"/>
                <w:szCs w:val="24"/>
                <w:u w:val="single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(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 xml:space="preserve">모니터 </w:t>
            </w:r>
            <w:proofErr w:type="spellStart"/>
            <w:r w:rsidRPr="00434F34">
              <w:rPr>
                <w:rFonts w:hint="eastAsia"/>
                <w:sz w:val="24"/>
                <w:szCs w:val="24"/>
                <w:u w:val="single"/>
              </w:rPr>
              <w:t>바운더리</w:t>
            </w:r>
            <w:proofErr w:type="spellEnd"/>
            <w:r>
              <w:rPr>
                <w:rFonts w:hint="eastAsia"/>
                <w:sz w:val="24"/>
                <w:szCs w:val="24"/>
                <w:u w:val="single"/>
              </w:rPr>
              <w:t>)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34F34">
              <w:rPr>
                <w:sz w:val="24"/>
                <w:szCs w:val="24"/>
                <w:u w:val="single"/>
              </w:rPr>
              <w:t xml:space="preserve">: </w:t>
            </w:r>
            <w:r>
              <w:rPr>
                <w:sz w:val="24"/>
                <w:szCs w:val="24"/>
                <w:u w:val="single"/>
              </w:rPr>
              <w:t>(</w:t>
            </w:r>
            <w:r w:rsidRPr="00434F34">
              <w:rPr>
                <w:rFonts w:hint="eastAsia"/>
                <w:sz w:val="24"/>
                <w:szCs w:val="24"/>
                <w:u w:val="single"/>
              </w:rPr>
              <w:t>마우스 목적좌표</w:t>
            </w:r>
            <w:r>
              <w:rPr>
                <w:rFonts w:hint="eastAsia"/>
                <w:sz w:val="24"/>
                <w:szCs w:val="24"/>
                <w:u w:val="single"/>
              </w:rPr>
              <w:t>)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비례식에 맞춰 적절히 구현하였다.</w:t>
            </w:r>
          </w:p>
          <w:p w14:paraId="6C4B9B09" w14:textId="77777777" w:rsidR="008D3C2C" w:rsidRPr="009B6CFA" w:rsidRDefault="008D3C2C" w:rsidP="00D36F9A">
            <w:pPr>
              <w:pStyle w:val="ae"/>
              <w:rPr>
                <w:sz w:val="24"/>
                <w:szCs w:val="24"/>
              </w:rPr>
            </w:pPr>
          </w:p>
          <w:p w14:paraId="7CBA8610" w14:textId="1AB61DE8" w:rsidR="00214214" w:rsidRDefault="00214214" w:rsidP="00D36F9A">
            <w:pPr>
              <w:pStyle w:val="ae"/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A61E21" wp14:editId="1ADEB175">
                      <wp:extent cx="1493949" cy="0"/>
                      <wp:effectExtent l="0" t="19050" r="30480" b="19050"/>
                      <wp:docPr id="7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53FB80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OjpUWM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7949E8" w14:textId="1126AF43" w:rsidR="00214214" w:rsidRDefault="00214214" w:rsidP="00D36F9A">
            <w:pPr>
              <w:pStyle w:val="ae"/>
              <w:rPr>
                <w:b/>
              </w:rPr>
            </w:pPr>
            <w:r w:rsidRPr="00214214">
              <w:rPr>
                <w:rFonts w:hint="eastAsia"/>
                <w:b/>
              </w:rPr>
              <w:t>결과</w:t>
            </w:r>
          </w:p>
          <w:p w14:paraId="141E51F1" w14:textId="005491C1" w:rsidR="009309A1" w:rsidRDefault="009309A1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지난 번보다 눈동자 인식률이 </w:t>
            </w:r>
            <w:r w:rsidR="001D4A8B">
              <w:rPr>
                <w:rFonts w:hint="eastAsia"/>
                <w:sz w:val="24"/>
                <w:szCs w:val="24"/>
              </w:rPr>
              <w:t>눈에 띄게 향상되었다.</w:t>
            </w:r>
            <w:r w:rsidR="001D4A8B">
              <w:rPr>
                <w:sz w:val="24"/>
                <w:szCs w:val="24"/>
              </w:rPr>
              <w:t xml:space="preserve"> </w:t>
            </w:r>
            <w:r w:rsidR="00EE6C6C">
              <w:rPr>
                <w:rFonts w:hint="eastAsia"/>
                <w:sz w:val="24"/>
                <w:szCs w:val="24"/>
              </w:rPr>
              <w:t xml:space="preserve">그리고 </w:t>
            </w:r>
            <w:proofErr w:type="spellStart"/>
            <w:r w:rsidR="00EE6C6C">
              <w:rPr>
                <w:sz w:val="24"/>
                <w:szCs w:val="24"/>
              </w:rPr>
              <w:t>Pyautogui</w:t>
            </w:r>
            <w:proofErr w:type="spellEnd"/>
            <w:r w:rsidR="00EE6C6C">
              <w:rPr>
                <w:rFonts w:hint="eastAsia"/>
                <w:sz w:val="24"/>
                <w:szCs w:val="24"/>
              </w:rPr>
              <w:t>를 이용한 시선 좌표에 따라 마우스 포인터를 이동시키는 것 또한 실행해 볼 수 있었으나,</w:t>
            </w:r>
            <w:r w:rsidR="00EE6C6C">
              <w:rPr>
                <w:sz w:val="24"/>
                <w:szCs w:val="24"/>
              </w:rPr>
              <w:t xml:space="preserve"> </w:t>
            </w:r>
            <w:r w:rsidR="00EE6C6C">
              <w:rPr>
                <w:rFonts w:hint="eastAsia"/>
                <w:sz w:val="24"/>
                <w:szCs w:val="24"/>
              </w:rPr>
              <w:t xml:space="preserve">매 프레임마다 영상의 </w:t>
            </w:r>
            <w:proofErr w:type="spellStart"/>
            <w:r w:rsidR="00EE6C6C">
              <w:rPr>
                <w:rFonts w:hint="eastAsia"/>
                <w:sz w:val="24"/>
                <w:szCs w:val="24"/>
              </w:rPr>
              <w:t>노이즈</w:t>
            </w:r>
            <w:proofErr w:type="spellEnd"/>
            <w:r w:rsidR="00EE6C6C">
              <w:rPr>
                <w:rFonts w:hint="eastAsia"/>
                <w:sz w:val="24"/>
                <w:szCs w:val="24"/>
              </w:rPr>
              <w:t xml:space="preserve"> 또한 매번 </w:t>
            </w:r>
            <w:proofErr w:type="spellStart"/>
            <w:r w:rsidR="00EE6C6C">
              <w:rPr>
                <w:rFonts w:hint="eastAsia"/>
                <w:sz w:val="24"/>
                <w:szCs w:val="24"/>
              </w:rPr>
              <w:t>랜덤하게</w:t>
            </w:r>
            <w:proofErr w:type="spellEnd"/>
            <w:r w:rsidR="00EE6C6C">
              <w:rPr>
                <w:rFonts w:hint="eastAsia"/>
                <w:sz w:val="24"/>
                <w:szCs w:val="24"/>
              </w:rPr>
              <w:t xml:space="preserve"> 섞이기 때문에 눈동자는 가만히 있는데 시선 좌표가 이리저리 튀는 현상이 나타났다.</w:t>
            </w:r>
            <w:r w:rsidR="00EE6C6C">
              <w:rPr>
                <w:sz w:val="24"/>
                <w:szCs w:val="24"/>
              </w:rPr>
              <w:t xml:space="preserve"> </w:t>
            </w:r>
            <w:r w:rsidR="00F80758">
              <w:rPr>
                <w:rFonts w:hint="eastAsia"/>
                <w:sz w:val="24"/>
                <w:szCs w:val="24"/>
              </w:rPr>
              <w:t>또한 코드상으론 마우스 포인터가 이동하는 영역에 제한이 없지만 실제로는 마우스가 화면의 가운데 부분에서만 이동하는 모습을 보였다.</w:t>
            </w:r>
          </w:p>
          <w:p w14:paraId="3DE5816C" w14:textId="77777777" w:rsidR="00F80758" w:rsidRPr="009309A1" w:rsidRDefault="00F80758" w:rsidP="00D36F9A">
            <w:pPr>
              <w:pStyle w:val="ae"/>
              <w:rPr>
                <w:sz w:val="24"/>
                <w:szCs w:val="24"/>
              </w:rPr>
            </w:pPr>
          </w:p>
          <w:p w14:paraId="4134D8A8" w14:textId="77777777" w:rsidR="00137F0F" w:rsidRDefault="00137F0F" w:rsidP="00D36F9A">
            <w:pPr>
              <w:pStyle w:val="ae"/>
              <w:rPr>
                <w:b/>
              </w:rPr>
            </w:pPr>
          </w:p>
          <w:p w14:paraId="236873A2" w14:textId="77777777" w:rsidR="00137F0F" w:rsidRPr="00137F0F" w:rsidRDefault="00137F0F" w:rsidP="00D36F9A">
            <w:pPr>
              <w:pStyle w:val="ae"/>
              <w:rPr>
                <w:b/>
              </w:rPr>
            </w:pPr>
          </w:p>
          <w:p w14:paraId="0EDF7A06" w14:textId="4D796C43" w:rsidR="00214214" w:rsidRPr="00214214" w:rsidRDefault="00DD65B5" w:rsidP="00D36F9A">
            <w:pPr>
              <w:pStyle w:val="ae"/>
            </w:pPr>
            <w:r>
              <w:rPr>
                <w:rFonts w:hint="eastAsia"/>
              </w:rPr>
              <w:t xml:space="preserve"> </w:t>
            </w:r>
            <w:r w:rsidR="00214214"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7E63C9" wp14:editId="50C6C11A">
                      <wp:extent cx="1493949" cy="0"/>
                      <wp:effectExtent l="0" t="19050" r="30480" b="19050"/>
                      <wp:docPr id="12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FFE3EB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28D614" w14:textId="77777777" w:rsidR="00DB21C1" w:rsidRDefault="00214214" w:rsidP="00D36F9A">
            <w:pPr>
              <w:pStyle w:val="ae"/>
              <w:rPr>
                <w:b/>
              </w:rPr>
            </w:pPr>
            <w:r w:rsidRPr="00214214">
              <w:rPr>
                <w:rFonts w:hint="eastAsia"/>
                <w:b/>
              </w:rPr>
              <w:t xml:space="preserve">개선할 점 </w:t>
            </w:r>
            <w:r w:rsidR="00C436B0">
              <w:rPr>
                <w:rFonts w:hint="eastAsia"/>
                <w:b/>
              </w:rPr>
              <w:t>및</w:t>
            </w:r>
            <w:r w:rsidRPr="00214214">
              <w:rPr>
                <w:b/>
              </w:rPr>
              <w:t xml:space="preserve"> </w:t>
            </w:r>
            <w:r w:rsidRPr="00214214">
              <w:rPr>
                <w:rFonts w:hint="eastAsia"/>
                <w:b/>
              </w:rPr>
              <w:t>다음 목표</w:t>
            </w:r>
          </w:p>
          <w:p w14:paraId="118B3832" w14:textId="3ABBC29E" w:rsidR="00137F0F" w:rsidRPr="00137F0F" w:rsidRDefault="00282A3B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사람이 눈동자를 움직이지 않고 가만히 정지할 때 시선 좌표 또한 움직이지 않도록 수정하는 것이 좋겠다.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그리고 시선이 정면을 응시할 때에는 문제가 되지 않지만 시야의 끄트머리를 바라볼 때 눈동자가 원 모양이 아니게 되어 시선 인식을 하지 못하</w:t>
            </w:r>
            <w:r w:rsidR="00A56063">
              <w:rPr>
                <w:rFonts w:hint="eastAsia"/>
                <w:sz w:val="24"/>
                <w:szCs w:val="24"/>
              </w:rPr>
              <w:t>고,</w:t>
            </w:r>
            <w:r w:rsidR="00A56063">
              <w:rPr>
                <w:sz w:val="24"/>
                <w:szCs w:val="24"/>
              </w:rPr>
              <w:t xml:space="preserve"> </w:t>
            </w:r>
            <w:r w:rsidR="00A56063">
              <w:rPr>
                <w:rFonts w:hint="eastAsia"/>
                <w:sz w:val="24"/>
                <w:szCs w:val="24"/>
              </w:rPr>
              <w:t xml:space="preserve">따라서 마우스 포인터가 모니터의 </w:t>
            </w:r>
            <w:proofErr w:type="spellStart"/>
            <w:r w:rsidR="00A56063">
              <w:rPr>
                <w:rFonts w:hint="eastAsia"/>
                <w:sz w:val="24"/>
                <w:szCs w:val="24"/>
              </w:rPr>
              <w:t>경계면으로</w:t>
            </w:r>
            <w:proofErr w:type="spellEnd"/>
            <w:r w:rsidR="00A56063">
              <w:rPr>
                <w:rFonts w:hint="eastAsia"/>
                <w:sz w:val="24"/>
                <w:szCs w:val="24"/>
              </w:rPr>
              <w:t xml:space="preserve"> 이동하지 못하는</w:t>
            </w:r>
            <w:r>
              <w:rPr>
                <w:rFonts w:hint="eastAsia"/>
                <w:sz w:val="24"/>
                <w:szCs w:val="24"/>
              </w:rPr>
              <w:t xml:space="preserve"> 문제점을 개선해야 한다.</w:t>
            </w:r>
            <w:r w:rsidR="0048712F">
              <w:rPr>
                <w:sz w:val="24"/>
                <w:szCs w:val="24"/>
              </w:rPr>
              <w:t xml:space="preserve"> </w:t>
            </w:r>
            <w:r w:rsidR="0048712F">
              <w:rPr>
                <w:rFonts w:hint="eastAsia"/>
                <w:sz w:val="24"/>
                <w:szCs w:val="24"/>
              </w:rPr>
              <w:t>또한,</w:t>
            </w:r>
            <w:r w:rsidR="0048712F">
              <w:rPr>
                <w:sz w:val="24"/>
                <w:szCs w:val="24"/>
              </w:rPr>
              <w:t xml:space="preserve"> </w:t>
            </w:r>
            <w:r w:rsidR="0048712F">
              <w:rPr>
                <w:rFonts w:hint="eastAsia"/>
                <w:sz w:val="24"/>
                <w:szCs w:val="24"/>
              </w:rPr>
              <w:t>저번과 마찬가지로 눈동자 인식률을 높이기 위해 어떤 방법을 사용할 것인지 고민해봐야 할 것이다.</w:t>
            </w:r>
          </w:p>
        </w:tc>
      </w:tr>
    </w:tbl>
    <w:p w14:paraId="09F7F516" w14:textId="05B1D615" w:rsidR="00A24B71" w:rsidRPr="00240586" w:rsidRDefault="00A24B71" w:rsidP="00DF027C"/>
    <w:sectPr w:rsidR="00A24B71" w:rsidRPr="0024058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38093" w14:textId="77777777" w:rsidR="000E18E6" w:rsidRDefault="000E18E6">
      <w:r>
        <w:separator/>
      </w:r>
    </w:p>
    <w:p w14:paraId="5B3879D1" w14:textId="77777777" w:rsidR="000E18E6" w:rsidRDefault="000E18E6"/>
  </w:endnote>
  <w:endnote w:type="continuationSeparator" w:id="0">
    <w:p w14:paraId="225D58B1" w14:textId="77777777" w:rsidR="000E18E6" w:rsidRDefault="000E18E6">
      <w:r>
        <w:continuationSeparator/>
      </w:r>
    </w:p>
    <w:p w14:paraId="72205451" w14:textId="77777777" w:rsidR="000E18E6" w:rsidRDefault="000E1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4119" w14:textId="77777777" w:rsidR="00B50548" w:rsidRPr="00240586" w:rsidRDefault="00B50548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971CCD">
          <w:rPr>
            <w:noProof/>
            <w:lang w:val="ko-KR" w:bidi="ko-KR"/>
          </w:rPr>
          <w:t>5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1BC5431" w14:textId="77777777" w:rsidR="00B50548" w:rsidRPr="00240586" w:rsidRDefault="00B505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C11D6" w14:textId="77777777" w:rsidR="000E18E6" w:rsidRDefault="000E18E6">
      <w:r>
        <w:separator/>
      </w:r>
    </w:p>
    <w:p w14:paraId="2D7522A0" w14:textId="77777777" w:rsidR="000E18E6" w:rsidRDefault="000E18E6"/>
  </w:footnote>
  <w:footnote w:type="continuationSeparator" w:id="0">
    <w:p w14:paraId="72F14835" w14:textId="77777777" w:rsidR="000E18E6" w:rsidRDefault="000E18E6">
      <w:r>
        <w:continuationSeparator/>
      </w:r>
    </w:p>
    <w:p w14:paraId="2D6C19AF" w14:textId="77777777" w:rsidR="000E18E6" w:rsidRDefault="000E18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B50548" w:rsidRPr="00240586" w14:paraId="35A9AE4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5DFC6D" w14:textId="729CDFBF" w:rsidR="00B50548" w:rsidRPr="00240586" w:rsidRDefault="00B50548" w:rsidP="00B97D1B">
          <w:pPr>
            <w:pStyle w:val="a9"/>
            <w:tabs>
              <w:tab w:val="center" w:pos="4909"/>
            </w:tabs>
          </w:pPr>
          <w:r>
            <w:t>11</w:t>
          </w:r>
          <w:r>
            <w:rPr>
              <w:rFonts w:hint="eastAsia"/>
            </w:rPr>
            <w:t xml:space="preserve"> 주차 </w:t>
          </w:r>
          <w:proofErr w:type="spellStart"/>
          <w:r>
            <w:rPr>
              <w:rFonts w:hint="eastAsia"/>
            </w:rPr>
            <w:t>캡스톤</w:t>
          </w:r>
          <w:proofErr w:type="spellEnd"/>
          <w:r>
            <w:rPr>
              <w:rFonts w:hint="eastAsia"/>
            </w:rPr>
            <w:t xml:space="preserve"> 디자인 연구노트</w:t>
          </w:r>
          <w:r>
            <w:tab/>
          </w:r>
        </w:p>
      </w:tc>
    </w:tr>
  </w:tbl>
  <w:p w14:paraId="498EA01F" w14:textId="77777777" w:rsidR="00B50548" w:rsidRPr="00240586" w:rsidRDefault="00B50548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83"/>
    <w:rsid w:val="0002482E"/>
    <w:rsid w:val="00026DE1"/>
    <w:rsid w:val="00045BC0"/>
    <w:rsid w:val="00050324"/>
    <w:rsid w:val="0005758F"/>
    <w:rsid w:val="000A0150"/>
    <w:rsid w:val="000B69ED"/>
    <w:rsid w:val="000C3AAA"/>
    <w:rsid w:val="000C61A6"/>
    <w:rsid w:val="000E18E6"/>
    <w:rsid w:val="000E3253"/>
    <w:rsid w:val="000E63C9"/>
    <w:rsid w:val="000E7594"/>
    <w:rsid w:val="00130E9D"/>
    <w:rsid w:val="00137F0F"/>
    <w:rsid w:val="00150A6D"/>
    <w:rsid w:val="0016219F"/>
    <w:rsid w:val="00185B35"/>
    <w:rsid w:val="001A3324"/>
    <w:rsid w:val="001C3339"/>
    <w:rsid w:val="001D4A8B"/>
    <w:rsid w:val="001F2BC8"/>
    <w:rsid w:val="001F5F6B"/>
    <w:rsid w:val="00214214"/>
    <w:rsid w:val="00224A77"/>
    <w:rsid w:val="002278C4"/>
    <w:rsid w:val="00240586"/>
    <w:rsid w:val="00243EBC"/>
    <w:rsid w:val="00246A35"/>
    <w:rsid w:val="002502E5"/>
    <w:rsid w:val="00254433"/>
    <w:rsid w:val="00277E60"/>
    <w:rsid w:val="00282A3B"/>
    <w:rsid w:val="00284348"/>
    <w:rsid w:val="002C107E"/>
    <w:rsid w:val="002F51F5"/>
    <w:rsid w:val="00312137"/>
    <w:rsid w:val="00325ABC"/>
    <w:rsid w:val="00330359"/>
    <w:rsid w:val="0033762F"/>
    <w:rsid w:val="00360494"/>
    <w:rsid w:val="00366C7E"/>
    <w:rsid w:val="00384EA3"/>
    <w:rsid w:val="003A39A1"/>
    <w:rsid w:val="003B2F67"/>
    <w:rsid w:val="003C2191"/>
    <w:rsid w:val="003C38D2"/>
    <w:rsid w:val="003C4245"/>
    <w:rsid w:val="003D3863"/>
    <w:rsid w:val="004110DE"/>
    <w:rsid w:val="00434F34"/>
    <w:rsid w:val="0044085A"/>
    <w:rsid w:val="0048712F"/>
    <w:rsid w:val="004B21A5"/>
    <w:rsid w:val="004C3D98"/>
    <w:rsid w:val="004E7BD6"/>
    <w:rsid w:val="004F375E"/>
    <w:rsid w:val="005037F0"/>
    <w:rsid w:val="00516A86"/>
    <w:rsid w:val="005275F6"/>
    <w:rsid w:val="00543AD5"/>
    <w:rsid w:val="00564DD7"/>
    <w:rsid w:val="00567969"/>
    <w:rsid w:val="00572102"/>
    <w:rsid w:val="00572DA1"/>
    <w:rsid w:val="005B0FAF"/>
    <w:rsid w:val="005C2105"/>
    <w:rsid w:val="005E7F8B"/>
    <w:rsid w:val="005F1BB0"/>
    <w:rsid w:val="00656C4D"/>
    <w:rsid w:val="006E5716"/>
    <w:rsid w:val="006F2826"/>
    <w:rsid w:val="0070361C"/>
    <w:rsid w:val="007302B3"/>
    <w:rsid w:val="00730733"/>
    <w:rsid w:val="00730E3A"/>
    <w:rsid w:val="00736AAF"/>
    <w:rsid w:val="00765B2A"/>
    <w:rsid w:val="00770B05"/>
    <w:rsid w:val="00783A34"/>
    <w:rsid w:val="007A2D4F"/>
    <w:rsid w:val="007B7583"/>
    <w:rsid w:val="007C6B52"/>
    <w:rsid w:val="007D16C5"/>
    <w:rsid w:val="007E75CC"/>
    <w:rsid w:val="00815BE4"/>
    <w:rsid w:val="00862FE4"/>
    <w:rsid w:val="0086389A"/>
    <w:rsid w:val="008743B0"/>
    <w:rsid w:val="0087605E"/>
    <w:rsid w:val="008927C7"/>
    <w:rsid w:val="008B0CDC"/>
    <w:rsid w:val="008B1FEE"/>
    <w:rsid w:val="008D3C2C"/>
    <w:rsid w:val="00903C32"/>
    <w:rsid w:val="00916B16"/>
    <w:rsid w:val="009173B9"/>
    <w:rsid w:val="009309A1"/>
    <w:rsid w:val="0093335D"/>
    <w:rsid w:val="0093613E"/>
    <w:rsid w:val="00943026"/>
    <w:rsid w:val="00952657"/>
    <w:rsid w:val="00966B81"/>
    <w:rsid w:val="00971CCD"/>
    <w:rsid w:val="009B1EA9"/>
    <w:rsid w:val="009B6CFA"/>
    <w:rsid w:val="009C7720"/>
    <w:rsid w:val="00A16C09"/>
    <w:rsid w:val="00A23AFA"/>
    <w:rsid w:val="00A24B71"/>
    <w:rsid w:val="00A31B3E"/>
    <w:rsid w:val="00A338C7"/>
    <w:rsid w:val="00A532F3"/>
    <w:rsid w:val="00A56063"/>
    <w:rsid w:val="00A80453"/>
    <w:rsid w:val="00A82FE9"/>
    <w:rsid w:val="00A8489E"/>
    <w:rsid w:val="00AB02A7"/>
    <w:rsid w:val="00AB74EC"/>
    <w:rsid w:val="00AC29F3"/>
    <w:rsid w:val="00B15D23"/>
    <w:rsid w:val="00B231E5"/>
    <w:rsid w:val="00B50548"/>
    <w:rsid w:val="00B569EE"/>
    <w:rsid w:val="00B97D1B"/>
    <w:rsid w:val="00BA4287"/>
    <w:rsid w:val="00BC447F"/>
    <w:rsid w:val="00BC4645"/>
    <w:rsid w:val="00C02B87"/>
    <w:rsid w:val="00C04BD6"/>
    <w:rsid w:val="00C4086D"/>
    <w:rsid w:val="00C436B0"/>
    <w:rsid w:val="00C46ADD"/>
    <w:rsid w:val="00C500D8"/>
    <w:rsid w:val="00C9170A"/>
    <w:rsid w:val="00C9360B"/>
    <w:rsid w:val="00CA1896"/>
    <w:rsid w:val="00CB5B28"/>
    <w:rsid w:val="00CB5CB2"/>
    <w:rsid w:val="00CF5371"/>
    <w:rsid w:val="00D028E7"/>
    <w:rsid w:val="00D0323A"/>
    <w:rsid w:val="00D051CE"/>
    <w:rsid w:val="00D0559F"/>
    <w:rsid w:val="00D077E9"/>
    <w:rsid w:val="00D36F9A"/>
    <w:rsid w:val="00D42CB7"/>
    <w:rsid w:val="00D45EFD"/>
    <w:rsid w:val="00D5413D"/>
    <w:rsid w:val="00D570A9"/>
    <w:rsid w:val="00D70D02"/>
    <w:rsid w:val="00D741EE"/>
    <w:rsid w:val="00D770C7"/>
    <w:rsid w:val="00D829F8"/>
    <w:rsid w:val="00D833CF"/>
    <w:rsid w:val="00D86945"/>
    <w:rsid w:val="00D90290"/>
    <w:rsid w:val="00DB21C1"/>
    <w:rsid w:val="00DC5C95"/>
    <w:rsid w:val="00DD152F"/>
    <w:rsid w:val="00DD65B5"/>
    <w:rsid w:val="00DE213F"/>
    <w:rsid w:val="00DF027C"/>
    <w:rsid w:val="00E00A32"/>
    <w:rsid w:val="00E22ACD"/>
    <w:rsid w:val="00E620B0"/>
    <w:rsid w:val="00E661F2"/>
    <w:rsid w:val="00E81B40"/>
    <w:rsid w:val="00EE557A"/>
    <w:rsid w:val="00EE5CC5"/>
    <w:rsid w:val="00EE6C6C"/>
    <w:rsid w:val="00EF555B"/>
    <w:rsid w:val="00EF575F"/>
    <w:rsid w:val="00F027BB"/>
    <w:rsid w:val="00F11DCF"/>
    <w:rsid w:val="00F162EA"/>
    <w:rsid w:val="00F52D27"/>
    <w:rsid w:val="00F64ED3"/>
    <w:rsid w:val="00F80758"/>
    <w:rsid w:val="00F83527"/>
    <w:rsid w:val="00FC6B5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533F"/>
  <w15:docId w15:val="{01175FB2-74EF-4FCA-BA3A-E741E09F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l079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F1AAECAF24C39B3F2057E69E360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09950-683C-450A-9612-738DF7595E9E}"/>
      </w:docPartPr>
      <w:docPartBody>
        <w:p w:rsidR="00C95100" w:rsidRDefault="00C95100">
          <w:pPr>
            <w:pStyle w:val="C30F1AAECAF24C39B3F2057E69E3603D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5월 3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E9F09E6B66545B9968469CDE58FE2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2BBC99-A31E-446E-B0ED-008E9A9A651D}"/>
      </w:docPartPr>
      <w:docPartBody>
        <w:p w:rsidR="00C95100" w:rsidRDefault="00C95100">
          <w:pPr>
            <w:pStyle w:val="7E9F09E6B66545B9968469CDE58FE216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0"/>
    <w:rsid w:val="001A1BD7"/>
    <w:rsid w:val="00200325"/>
    <w:rsid w:val="00573EF8"/>
    <w:rsid w:val="00B50B4B"/>
    <w:rsid w:val="00BE72B9"/>
    <w:rsid w:val="00C95100"/>
    <w:rsid w:val="00E53608"/>
    <w:rsid w:val="00F33345"/>
    <w:rsid w:val="00FA78F9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C30F1AAECAF24C39B3F2057E69E3603D">
    <w:name w:val="C30F1AAECAF24C39B3F2057E69E3603D"/>
    <w:pPr>
      <w:widowControl w:val="0"/>
      <w:wordWrap w:val="0"/>
      <w:autoSpaceDE w:val="0"/>
      <w:autoSpaceDN w:val="0"/>
    </w:pPr>
  </w:style>
  <w:style w:type="paragraph" w:customStyle="1" w:styleId="7E9F09E6B66545B9968469CDE58FE216">
    <w:name w:val="7E9F09E6B66545B9968469CDE58FE216"/>
    <w:pPr>
      <w:widowControl w:val="0"/>
      <w:wordWrap w:val="0"/>
      <w:autoSpaceDE w:val="0"/>
      <w:autoSpaceDN w:val="0"/>
    </w:pPr>
  </w:style>
  <w:style w:type="paragraph" w:customStyle="1" w:styleId="5D9669ECE77143F094C902B75B7AAB73">
    <w:name w:val="5D9669ECE77143F094C902B75B7AAB73"/>
    <w:pPr>
      <w:widowControl w:val="0"/>
      <w:wordWrap w:val="0"/>
      <w:autoSpaceDE w:val="0"/>
      <w:autoSpaceDN w:val="0"/>
    </w:pPr>
  </w:style>
  <w:style w:type="paragraph" w:customStyle="1" w:styleId="C466EBAA638540899963BF97DE0ABF32">
    <w:name w:val="C466EBAA638540899963BF97DE0ABF32"/>
    <w:pPr>
      <w:widowControl w:val="0"/>
      <w:wordWrap w:val="0"/>
      <w:autoSpaceDE w:val="0"/>
      <w:autoSpaceDN w:val="0"/>
    </w:pPr>
  </w:style>
  <w:style w:type="paragraph" w:customStyle="1" w:styleId="EB320EEF79634261AB962C1E4B29B0B6">
    <w:name w:val="EB320EEF79634261AB962C1E4B29B0B6"/>
    <w:pPr>
      <w:widowControl w:val="0"/>
      <w:wordWrap w:val="0"/>
      <w:autoSpaceDE w:val="0"/>
      <w:autoSpaceDN w:val="0"/>
    </w:pPr>
  </w:style>
  <w:style w:type="paragraph" w:customStyle="1" w:styleId="36446B0CB3424D73BEFBAA6D935DC2D4">
    <w:name w:val="36446B0CB3424D73BEFBAA6D935DC2D4"/>
    <w:pPr>
      <w:widowControl w:val="0"/>
      <w:wordWrap w:val="0"/>
      <w:autoSpaceDE w:val="0"/>
      <w:autoSpaceDN w:val="0"/>
    </w:pPr>
  </w:style>
  <w:style w:type="paragraph" w:customStyle="1" w:styleId="DC6C2FC1E091444482DFDBB8CCEDC17E">
    <w:name w:val="DC6C2FC1E091444482DFDBB8CCEDC17E"/>
    <w:pPr>
      <w:widowControl w:val="0"/>
      <w:wordWrap w:val="0"/>
      <w:autoSpaceDE w:val="0"/>
      <w:autoSpaceDN w:val="0"/>
    </w:pPr>
  </w:style>
  <w:style w:type="paragraph" w:customStyle="1" w:styleId="408CB67FDC084CC8B1B62178C6A70B70">
    <w:name w:val="408CB67FDC084CC8B1B62178C6A70B70"/>
    <w:pPr>
      <w:widowControl w:val="0"/>
      <w:wordWrap w:val="0"/>
      <w:autoSpaceDE w:val="0"/>
      <w:autoSpaceDN w:val="0"/>
    </w:pPr>
  </w:style>
  <w:style w:type="paragraph" w:customStyle="1" w:styleId="0CE6C63C4C1F4EFDB56E403917262E0A">
    <w:name w:val="0CE6C63C4C1F4EFDB56E403917262E0A"/>
    <w:rsid w:val="00C95100"/>
    <w:pPr>
      <w:widowControl w:val="0"/>
      <w:wordWrap w:val="0"/>
      <w:autoSpaceDE w:val="0"/>
      <w:autoSpaceDN w:val="0"/>
    </w:pPr>
  </w:style>
  <w:style w:type="paragraph" w:customStyle="1" w:styleId="77854CD89C964B3380B3DFE0F54D1885">
    <w:name w:val="77854CD89C964B3380B3DFE0F54D1885"/>
    <w:rsid w:val="00C95100"/>
    <w:pPr>
      <w:widowControl w:val="0"/>
      <w:wordWrap w:val="0"/>
      <w:autoSpaceDE w:val="0"/>
      <w:autoSpaceDN w:val="0"/>
    </w:pPr>
  </w:style>
  <w:style w:type="paragraph" w:customStyle="1" w:styleId="EBC342ACE2634D0AB766B83B78AAE3DA">
    <w:name w:val="EBC342ACE2634D0AB766B83B78AAE3DA"/>
    <w:rsid w:val="00C95100"/>
    <w:pPr>
      <w:widowControl w:val="0"/>
      <w:wordWrap w:val="0"/>
      <w:autoSpaceDE w:val="0"/>
      <w:autoSpaceDN w:val="0"/>
    </w:pPr>
  </w:style>
  <w:style w:type="paragraph" w:customStyle="1" w:styleId="7CE3E1E0B78D40F2907119F9CFF0261D">
    <w:name w:val="7CE3E1E0B78D40F2907119F9CFF0261D"/>
    <w:rsid w:val="00C95100"/>
    <w:pPr>
      <w:widowControl w:val="0"/>
      <w:wordWrap w:val="0"/>
      <w:autoSpaceDE w:val="0"/>
      <w:autoSpaceDN w:val="0"/>
    </w:pPr>
  </w:style>
  <w:style w:type="paragraph" w:customStyle="1" w:styleId="7E82D862369B45C2B7210731E9FA3146">
    <w:name w:val="7E82D862369B45C2B7210731E9FA3146"/>
    <w:rsid w:val="00C951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FF66-79D5-4721-BCE6-A97D25BC9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472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skal079</dc:creator>
  <cp:keywords/>
  <cp:lastModifiedBy>Microsoft 계정</cp:lastModifiedBy>
  <cp:revision>27</cp:revision>
  <cp:lastPrinted>2023-05-17T01:43:00Z</cp:lastPrinted>
  <dcterms:created xsi:type="dcterms:W3CDTF">2023-05-15T06:48:00Z</dcterms:created>
  <dcterms:modified xsi:type="dcterms:W3CDTF">2023-05-17T01:44:00Z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